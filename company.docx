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26" type="#_x0000_t202" style="position:absolute;left:0;margin-left:123.95pt;margin-top:-18.65pt;height:30pt;width:123.65pt;rotation:0f;z-index:25170329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Fetch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Company Details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27" type="#_x0000_t202" style="position:absolute;left:0;margin-left:186.05pt;margin-top:5.7pt;height:42.65pt;width:59.9pt;rotation:0f;z-index:25167564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Get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CompanyDetails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28" type="#_x0000_t202" style="position:absolute;left:0;margin-left:330.8pt;margin-top:-22.05pt;height:42.65pt;width:59.9pt;rotation:0f;z-index:25170227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Request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CompanyDetails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29" style="position:absolute;left:0;flip:x;margin-left:134pt;margin-top:-41.7pt;height:82.3pt;width:0.05pt;rotation:0f;z-index:25170124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30" style="position:absolute;left:0;flip:y;margin-left:134.25pt;margin-top:-41.85pt;height:0.9pt;width:203.25pt;rotation:0f;z-index:251700224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31" style="position:absolute;left:0;flip:y;margin-left:336pt;margin-top:-41.15pt;height:144.75pt;width:0.05pt;rotation:0f;z-index:251699200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32" style="position:absolute;left:0;flip:y;margin-left:147pt;margin-top:-17.1pt;height:0.8pt;width:171.7pt;rotation:0f;z-index:251697152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33" style="position:absolute;left:0;flip:x;margin-left:317.8pt;margin-top:-16.95pt;height:118.35pt;width:0.05pt;rotation:0f;z-index:251698176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34" style="position:absolute;left:0;flip:y;margin-left:146.95pt;margin-top:-16.4pt;height:58.5pt;width:0.05pt;rotation:0f;z-index:251696128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035" style="position:absolute;left:0;margin-left:243.05pt;margin-top:9.95pt;height:81.85pt;width:68.9pt;rotation:0f;z-index:251671552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2.2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View/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Update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Company Profile</w:t>
                  </w:r>
                </w:p>
              </w:txbxContent>
            </v:textbox>
          </v:roundrect>
        </w:pict>
      </w:r>
    </w:p>
    <w:p/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36" style="position:absolute;left:0;margin-left:79.5pt;margin-top:13.3pt;height:20.95pt;width:101.25pt;rotation:0f;z-index:251665408;" coordorigin="3027,1746" coordsize="1545,420">
            <o:lock v:ext="edit" position="f" selection="f" grouping="f" rotation="f" cropping="f" text="f" aspectratio="f"/>
            <v:line id="Line 9" o:spid="_x0000_s1037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38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39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40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/>
                        <w:sz w:val="20"/>
                        <w:szCs w:val="15"/>
                        <w:lang w:val="en-US"/>
                      </w:rPr>
                    </w:pPr>
                    <w:r>
                      <w:rPr>
                        <w:rFonts w:hint="default"/>
                        <w:sz w:val="20"/>
                        <w:szCs w:val="15"/>
                        <w:lang w:val="en-US"/>
                      </w:rPr>
                      <w:t>Company</w:t>
                    </w:r>
                  </w:p>
                </w:txbxContent>
              </v:textbox>
            </v:shape>
            <v:line id="Line 9" o:spid="_x0000_s1041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042" style="position:absolute;left:0;margin-left:243pt;margin-top:8.75pt;height:0.05pt;width:68.95pt;rotation:0f;z-index:251672576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43" style="position:absolute;left:0;flip:x;margin-left:-13.95pt;margin-top:11.6pt;height:0.45pt;width:94.15pt;rotation:0f;z-index:251736064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44" style="position:absolute;left:0;flip:y;margin-left:-13.4pt;margin-top:11.9pt;height:221.55pt;width:0.05pt;rotation:0f;z-index:251737088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45" style="position:absolute;left:0;flip:y;margin-left:177.75pt;margin-top:3.95pt;height:0.6pt;width:65.2pt;rotation:0f;z-index:25167360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46" style="position:absolute;left:0;margin-left:365.25pt;margin-top:3.7pt;height:20.95pt;width:89.2pt;rotation:0f;z-index:251693056;" coordorigin="3027,1746" coordsize="1545,420">
            <o:lock v:ext="edit" position="f" selection="f" grouping="f" rotation="f" cropping="f" text="f" aspectratio="f"/>
            <v:line id="Line 9" o:spid="_x0000_s1047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48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49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50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hint="default"/>
                        <w:sz w:val="21"/>
                        <w:szCs w:val="16"/>
                        <w:lang w:val="en-US"/>
                      </w:rPr>
                    </w:pPr>
                    <w:r>
                      <w:rPr>
                        <w:rFonts w:hint="default"/>
                        <w:sz w:val="21"/>
                        <w:szCs w:val="16"/>
                        <w:lang w:val="en-US"/>
                      </w:rPr>
                      <w:t>Contact</w:t>
                    </w:r>
                  </w:p>
                </w:txbxContent>
              </v:textbox>
            </v:shape>
            <v:line id="Line 9" o:spid="_x0000_s1051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52" type="#_x0000_t202" style="position:absolute;left:0;margin-left:185.3pt;margin-top:0.1pt;height:29.85pt;width:59.9pt;rotation:0f;z-index:25167769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Update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Details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53" style="position:absolute;left:0;flip:x;margin-left:181.45pt;margin-top:4.25pt;height:0.5pt;width:60.05pt;rotation:0f;z-index:25167667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54" type="#_x0000_t202" style="position:absolute;left:0;margin-left:147.05pt;margin-top:6.7pt;height:46.45pt;width:59.9pt;rotation:0f;z-index:25166950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Get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Username/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password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55" type="#_x0000_t202" style="position:absolute;left:0;margin-left:79.55pt;margin-top:6.7pt;height:46.45pt;width:59.9pt;rotation:0f;z-index:25166848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Request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Username/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password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56" style="position:absolute;left:0;margin-left:150.8pt;margin-top:7.35pt;height:40.55pt;width:0.05pt;rotation:0f;z-index:251667456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57" style="position:absolute;left:0;flip:y;margin-left:132.75pt;margin-top:6.7pt;height:41.95pt;width:0.05pt;rotation:0f;z-index:25166643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bookmarkStart w:id="0" w:name="_GoBack"/>
      <w:bookmarkEnd w:id="0"/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106" o:spid="_x0000_s1058" type="#_x0000_t202" style="position:absolute;left:0;margin-left:44.2pt;margin-top:389.65pt;height:81pt;width:381pt;rotation:0f;z-index:25173504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b/>
                      <w:bCs/>
                      <w:sz w:val="36"/>
                      <w:szCs w:val="24"/>
                      <w:u w:val="single" w:color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36"/>
                      <w:szCs w:val="24"/>
                      <w:u w:val="single" w:color="auto"/>
                      <w:lang w:val="en-US"/>
                    </w:rPr>
                    <w:t>Company Level 1 Data Flow Diagram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ect id="Rectangle 1" o:spid="_x0000_s1059" style="position:absolute;left:0;margin-left:408.95pt;margin-top:91.05pt;height:50.9pt;width:54.55pt;rotation:0f;z-index:251752448;" o:ole="f" fillcolor="#9CBEE0" filled="f" o:preferrelative="t" stroked="t" coordsize="21600,21600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18"/>
                      <w:szCs w:val="13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Admin</w:t>
                  </w:r>
                </w:p>
              </w:txbxContent>
            </v:textbox>
          </v: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60" style="position:absolute;left:0;flip:x;margin-left:437pt;margin-top:9.35pt;height:82.3pt;width:0.05pt;rotation:0f;z-index:251751424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61" type="#_x0000_t202" style="position:absolute;left:0;margin-left:213.8pt;margin-top:283.2pt;height:45.3pt;width:59.9pt;rotation:0f;z-index:25175040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Fetch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Company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62" style="position:absolute;left:0;flip:y;margin-left:267.8pt;margin-top:241.5pt;height:81.1pt;width:0.05pt;rotation:0f;z-index:251749376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63" style="position:absolute;left:0;margin-left:267.7pt;margin-top:323.25pt;height:0.7pt;width:88.5pt;rotation:0f;z-index:25174835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64" type="#_x0000_t202" style="position:absolute;left:0;margin-left:297.8pt;margin-top:247.2pt;height:45.3pt;width:59.9pt;rotation:0f;z-index:25174732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Request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Company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65" type="#_x0000_t202" style="position:absolute;left:0;margin-left:170.3pt;margin-top:233.7pt;height:45.3pt;width:59.9pt;rotation:0f;z-index:25168588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Add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Details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66" style="position:absolute;left:0;flip:x y;margin-left:297.4pt;margin-top:240.05pt;height:49.9pt;width:0.05pt;rotation:0f;z-index:251746304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67" style="position:absolute;left:0;flip:x y;margin-left:297.7pt;margin-top:290.3pt;height:0.4pt;width:57.7pt;rotation:0f;z-index:251745280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68" style="position:absolute;left:0;flip:x;margin-left:389.7pt;margin-top:171.4pt;height:89.2pt;width:0.05pt;rotation:0f;z-index:25174323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69" type="#_x0000_t202" style="position:absolute;left:0;margin-left:315.8pt;margin-top:132.55pt;height:42.05pt;width:59.9pt;rotation:0f;z-index:25174425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lang w:val="en-US"/>
                    </w:rPr>
                    <w:t>Products</w:t>
                  </w:r>
                </w:p>
                <w:p>
                  <w:pPr>
                    <w:jc w:val="center"/>
                    <w:rPr>
                      <w:rFonts w:hint="default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lang w:val="en-US"/>
                    </w:rPr>
                    <w:t>By</w:t>
                  </w:r>
                </w:p>
                <w:p>
                  <w:pPr>
                    <w:jc w:val="center"/>
                    <w:rPr>
                      <w:rFonts w:hint="default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lang w:val="en-US"/>
                    </w:rPr>
                    <w:t>Company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70" style="position:absolute;left:0;flip:x;margin-left:259.7pt;margin-top:172.15pt;height:0.6pt;width:130.25pt;rotation:0f;z-index:251742208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71" style="position:absolute;left:0;flip:y;margin-left:260.95pt;margin-top:114.15pt;height:58.5pt;width:0.05pt;rotation:0f;z-index:251741184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61" o:spid="_x0000_s1072" style="position:absolute;left:0;flip:x;margin-left:167.55pt;margin-top:114.5pt;height:0.45pt;width:94.15pt;rotation:0f;z-index:251740160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073" style="position:absolute;left:0;margin-left:355.5pt;margin-top:290.6pt;height:0.05pt;width:68.95pt;rotation:0f;z-index:251739136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074" style="position:absolute;left:0;margin-left:356.3pt;margin-top:262.75pt;height:81.85pt;width:68.9pt;rotation:0f;z-index:251712512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1.5</w:t>
                  </w:r>
                </w:p>
                <w:p>
                  <w:pPr>
                    <w:jc w:val="both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 xml:space="preserve">  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View</w:t>
                  </w:r>
                </w:p>
                <w:p>
                  <w:pPr>
                    <w:jc w:val="both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Company</w:t>
                  </w:r>
                </w:p>
                <w:p>
                  <w:pPr>
                    <w:jc w:val="both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Products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75" type="#_x0000_t202" style="position:absolute;left:0;margin-left:-17.95pt;margin-top:160.25pt;height:42.65pt;width:59.9pt;rotation:0f;z-index:25173811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Get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CompanyDetails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76" style="position:absolute;left:0;margin-left:-13.55pt;margin-top:204.3pt;height:0.05pt;width:119.3pt;rotation:0f;z-index:251718656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77" style="position:absolute;left:0;margin-left:176.95pt;margin-top:231.9pt;height:0.05pt;width:49.5pt;rotation:0f;z-index:25168384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78" style="position:absolute;left:0;margin-left:226.7pt;margin-top:220.55pt;height:20.95pt;width:104.05pt;rotation:0f;z-index:251682816;" coordorigin="3027,1746" coordsize="1545,420">
            <o:lock v:ext="edit" position="f" selection="f" grouping="f" rotation="f" cropping="f" text="f" aspectratio="f"/>
            <v:line id="Line 9" o:spid="_x0000_s1079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80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81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82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/>
                        <w:sz w:val="21"/>
                        <w:szCs w:val="16"/>
                        <w:lang w:val="en-US"/>
                      </w:rPr>
                    </w:pPr>
                    <w:r>
                      <w:rPr>
                        <w:rFonts w:hint="default"/>
                        <w:sz w:val="21"/>
                        <w:szCs w:val="16"/>
                        <w:lang w:val="en-US"/>
                      </w:rPr>
                      <w:t>Products</w:t>
                    </w:r>
                  </w:p>
                </w:txbxContent>
              </v:textbox>
            </v:shape>
            <v:line id="Line 9" o:spid="_x0000_s1083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84" type="#_x0000_t202" style="position:absolute;left:0;margin-left:173.3pt;margin-top:171.5pt;height:31.05pt;width:59.9pt;rotation:0f;z-index:25170739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lang w:val="en-US"/>
                    </w:rPr>
                    <w:t>Get</w:t>
                  </w:r>
                </w:p>
                <w:p>
                  <w:pPr>
                    <w:jc w:val="center"/>
                    <w:rPr>
                      <w:rFonts w:hint="default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8"/>
                      <w:lang w:val="en-US"/>
                    </w:rPr>
                    <w:t>Categorize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85" style="position:absolute;left:0;margin-left:226.7pt;margin-top:191.85pt;height:20.95pt;width:104.05pt;rotation:0f;z-index:251708416;" coordorigin="3027,1746" coordsize="1545,420">
            <o:lock v:ext="edit" position="f" selection="f" grouping="f" rotation="f" cropping="f" text="f" aspectratio="f"/>
            <v:line id="Line 9" o:spid="_x0000_s1086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87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88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89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hint="default"/>
                        <w:sz w:val="21"/>
                        <w:szCs w:val="16"/>
                        <w:lang w:val="en-US"/>
                      </w:rPr>
                    </w:pPr>
                    <w:r>
                      <w:rPr>
                        <w:rFonts w:hint="default"/>
                        <w:sz w:val="21"/>
                        <w:szCs w:val="16"/>
                        <w:lang w:val="en-US"/>
                      </w:rPr>
                      <w:t>Category</w:t>
                    </w:r>
                  </w:p>
                </w:txbxContent>
              </v:textbox>
            </v:shape>
            <v:line id="Line 9" o:spid="_x0000_s1090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91" style="position:absolute;left:0;flip:x y;margin-left:173.8pt;margin-top:201.35pt;height:0.4pt;width:54.15pt;rotation:0f;z-index:25170944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92" type="#_x0000_t202" style="position:absolute;left:0;margin-left:357.05pt;margin-top:33.45pt;height:29.95pt;width:59.9pt;rotation:0f;z-index:25169510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Send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Mail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93" type="#_x0000_t202" style="position:absolute;left:0;margin-left:188.3pt;margin-top:25.95pt;height:29.95pt;width:59.9pt;rotation:0f;z-index:25167462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View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Profile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94" style="position:absolute;left:0;flip:y;margin-left:355.45pt;margin-top:11.8pt;height:46.15pt;width:46.5pt;rotation:0f;z-index:25169408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095" style="position:absolute;left:0;margin-left:285pt;margin-top:61.1pt;height:0.05pt;width:68.95pt;rotation:0f;z-index:251692032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096" style="position:absolute;left:0;margin-left:285.8pt;margin-top:34pt;height:81.85pt;width:68.9pt;rotation:0f;z-index:251691008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2.4</w:t>
                  </w:r>
                </w:p>
                <w:p>
                  <w:pPr>
                    <w:jc w:val="both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1"/>
                      <w:lang w:val="en-US"/>
                    </w:rPr>
                    <w:t>Mail</w:t>
                  </w: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1"/>
                      <w:lang w:val="en-US"/>
                    </w:rPr>
                    <w:t>Admin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97" type="#_x0000_t202" style="position:absolute;left:0;margin-left:201.8pt;margin-top:71.7pt;height:29.95pt;width:59.9pt;rotation:0f;z-index:25168998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Contact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Admin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98" style="position:absolute;left:0;margin-left:174.75pt;margin-top:72.2pt;height:0.05pt;width:110.25pt;rotation:0f;z-index:25168896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99" type="#_x0000_t202" style="position:absolute;left:0;margin-left:147.05pt;margin-top:120.45pt;height:29.95pt;width:59.9pt;rotation:0f;z-index:25168486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Add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00" type="#_x0000_t202" style="position:absolute;left:0;margin-left:135.8pt;margin-top:122.7pt;height:29.95pt;width:59.9pt;rotation:0f;z-index:25168179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101" style="position:absolute;left:0;margin-left:106.5pt;margin-top:189.35pt;height:0.05pt;width:68.95pt;rotation:0f;z-index:251680768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102" style="position:absolute;left:0;margin-left:105.75pt;margin-top:61.1pt;height:0.05pt;width:68.95pt;rotation:0f;z-index:251664384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103" style="position:absolute;left:0;margin-left:106.55pt;margin-top:162.25pt;height:81.85pt;width:68.9pt;rotation:0f;z-index:251679744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2.3</w:t>
                  </w:r>
                </w:p>
                <w:p>
                  <w:pPr>
                    <w:jc w:val="both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Add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Products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04" style="position:absolute;left:0;flip:x;margin-left:140.85pt;margin-top:116.55pt;height:44.55pt;width:0.05pt;rotation:0f;z-index:25167872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05" style="position:absolute;left:0;flip:y;margin-left:173.95pt;margin-top:10.15pt;height:37.3pt;width:69pt;rotation:0f;z-index:25167052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06" style="position:absolute;left:0;flip:x;margin-left:56.25pt;margin-top:85.75pt;height:0.05pt;width:47.95pt;rotation:0f;z-index:25166131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107" style="position:absolute;left:0;margin-left:105.05pt;margin-top:34.75pt;height:81.85pt;width:68.9pt;rotation:0f;z-index:251663360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2.1</w:t>
                  </w: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1"/>
                      <w:lang w:val="en-US"/>
                    </w:rPr>
                    <w:t>Sign</w:t>
                  </w: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1"/>
                      <w:lang w:val="en-US"/>
                    </w:rPr>
                    <w:t>In</w:t>
                  </w:r>
                </w:p>
                <w:p>
                  <w:pPr>
                    <w:jc w:val="center"/>
                    <w:rPr>
                      <w:rFonts w:hint="default"/>
                      <w:sz w:val="40"/>
                      <w:szCs w:val="28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08" type="#_x0000_t202" style="position:absolute;left:0;margin-left:53.3pt;margin-top:84.1pt;height:31.7pt;width:59.9pt;rotation:0f;z-index:25166233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Signin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Failure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09" type="#_x0000_t202" style="position:absolute;left:0;margin-left:49.55pt;margin-top:28.6pt;height:31.7pt;width:59.9pt;rotation:0f;z-index:25166028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Username/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password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10" style="position:absolute;left:0;margin-left:55.45pt;margin-top:61.65pt;height:0.05pt;width:49.5pt;rotation:0f;z-index:251659264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ect id="Rectangle 1" o:spid="_x0000_s1111" style="position:absolute;left:0;margin-left:0.2pt;margin-top:48.3pt;height:50.9pt;width:54.55pt;rotation:0f;z-index:251658240;" o:ole="f" fillcolor="#9CBEE0" filled="f" o:preferrelative="t" stroked="t" coordsize="21600,21600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18"/>
                      <w:szCs w:val="13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18"/>
                      <w:szCs w:val="13"/>
                      <w:lang w:val="en-US"/>
                    </w:rPr>
                  </w:pPr>
                  <w:r>
                    <w:rPr>
                      <w:rFonts w:hint="default"/>
                      <w:sz w:val="18"/>
                      <w:szCs w:val="13"/>
                      <w:lang w:val="en-US"/>
                    </w:rPr>
                    <w:t>Company</w:t>
                  </w:r>
                </w:p>
              </w:txbxContent>
            </v:textbox>
          </v:rect>
        </w:pic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Divyesh</dc:creator>
  <cp:lastModifiedBy>Divyesh</cp:lastModifiedBy>
  <dcterms:modified xsi:type="dcterms:W3CDTF">2015-09-21T09:31:00Z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