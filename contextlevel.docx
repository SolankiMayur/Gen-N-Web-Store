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bookmarkStart w:id="0" w:name="_GoBack"/>
      <w:bookmarkEnd w:id="0"/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Arrow 6" o:spid="_x0000_s1026" style="position:absolute;left:0;flip:x;margin-left:83.2pt;margin-top:111.25pt;height:0.05pt;width:87.7pt;rotation:0f;z-index:251666432;" o:ole="f" fillcolor="#FFFFFF" filled="f" o:preferrelative="t" stroked="t" coordsize="21600,21600">
            <v:fill on="f" color2="#FFFFFF" focus="0%"/>
            <v:stroke weight="1.25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Text Box 18" o:spid="_x0000_s1027" type="#_x0000_t202" style="position:absolute;left:0;margin-left:82.45pt;margin-top:270.3pt;height:45.75pt;width:307.5pt;rotation:0f;z-index:251675648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b/>
                      <w:bCs/>
                      <w:sz w:val="36"/>
                      <w:szCs w:val="24"/>
                      <w:u w:val="single" w:color="auto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36"/>
                      <w:szCs w:val="24"/>
                      <w:u w:val="single" w:color="auto"/>
                      <w:lang w:val="en-US"/>
                    </w:rPr>
                    <w:t>Context Level Diagram</w:t>
                  </w: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Text Box 8" o:spid="_x0000_s1028" type="#_x0000_t202" style="position:absolute;left:0;margin-left:322.45pt;margin-top:156.1pt;height:34.5pt;width:78pt;rotation:0f;z-index:251674624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Update System</w:t>
                  </w: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Text Box 8" o:spid="_x0000_s1029" type="#_x0000_t202" style="position:absolute;left:0;margin-left:320.2pt;margin-top:116.35pt;height:23.25pt;width:78pt;rotation:0f;z-index:251672576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Sign In</w:t>
                  </w: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Arrow 6" o:spid="_x0000_s1030" style="position:absolute;left:0;flip:x;margin-left:307.45pt;margin-top:135.25pt;height:0.05pt;width:87.7pt;rotation:0f;z-index:251673600;" o:ole="f" fillcolor="#FFFFFF" filled="f" o:preferrelative="t" stroked="t" coordsize="21600,21600">
            <v:fill on="f" color2="#FFFFFF" focus="0%"/>
            <v:stroke weight="1.25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Arrow 6" o:spid="_x0000_s1031" style="position:absolute;left:0;margin-left:307.45pt;margin-top:155.35pt;height:0.05pt;width:88.5pt;rotation:0f;z-index:251671552;" o:ole="f" fillcolor="#FFFFFF" filled="f" o:preferrelative="t" stroked="t" coordsize="21600,21600">
            <v:fill on="f" color2="#FFFFFF" focus="0%"/>
            <v:stroke weight="1.25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rect id="Rectangle 1" o:spid="_x0000_s1032" style="position:absolute;left:0;margin-left:396.1pt;margin-top:107.5pt;height:75.65pt;width:81.05pt;rotation:0f;z-index:251662336;" o:ole="f" fillcolor="#9CBEE0" filled="f" o:preferrelative="t" stroked="t" coordsize="21600,21600">
            <v:fill on="f" color2="#BBD5F0" focus="0%"/>
            <v:stroke weight="1.25pt"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</w:p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</w:p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Admin</w:t>
                  </w:r>
                </w:p>
              </w:txbxContent>
            </v:textbox>
          </v:rect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Text Box 8" o:spid="_x0000_s1033" type="#_x0000_t202" style="position:absolute;left:0;margin-left:95.95pt;margin-top:209.4pt;height:32.25pt;width:78pt;rotation:0f;z-index:251670528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View/Add</w:t>
                  </w:r>
                </w:p>
                <w:p>
                  <w:pPr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Products</w:t>
                  </w: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Text Box 8" o:spid="_x0000_s1034" type="#_x0000_t202" style="position:absolute;left:0;margin-left:98.2pt;margin-top:169.6pt;height:23.25pt;width:78pt;rotation:0f;z-index:251669504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Sign In</w:t>
                  </w: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Arrow 6" o:spid="_x0000_s1035" style="position:absolute;left:0;flip:x;margin-left:80.95pt;margin-top:208.75pt;height:0.05pt;width:87.7pt;rotation:0f;z-index:251668480;" o:ole="f" fillcolor="#FFFFFF" filled="f" o:preferrelative="t" stroked="t" coordsize="21600,21600">
            <v:fill on="f" color2="#FFFFFF" focus="0%"/>
            <v:stroke weight="1.25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Arrow 6" o:spid="_x0000_s1036" style="position:absolute;left:0;margin-left:82.45pt;margin-top:189.85pt;height:0.05pt;width:88.5pt;rotation:0f;z-index:251664384;" o:ole="f" fillcolor="#FFFFFF" filled="f" o:preferrelative="t" stroked="t" coordsize="21600,21600">
            <v:fill on="f" color2="#FFFFFF" focus="0%"/>
            <v:stroke weight="1.25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Text Box 8" o:spid="_x0000_s1037" type="#_x0000_t202" style="position:absolute;left:0;margin-left:93.7pt;margin-top:73.6pt;height:23.25pt;width:78pt;rotation:0f;z-index:251665408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Sign Up</w:t>
                  </w: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Text Box 8" o:spid="_x0000_s1038" type="#_x0000_t202" style="position:absolute;left:0;margin-left:86.95pt;margin-top:109.75pt;height:32.15pt;width:78pt;rotation:0f;z-index:251667456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Sign Up</w:t>
                  </w:r>
                </w:p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Successful</w:t>
                  </w: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Arrow 6" o:spid="_x0000_s1039" style="position:absolute;left:0;margin-left:80.95pt;margin-top:92.35pt;height:0.05pt;width:88.5pt;rotation:0f;z-index:251663360;" o:ole="f" fillcolor="#FFFFFF" filled="f" o:preferrelative="t" stroked="t" coordsize="21600,21600">
            <v:fill on="f" color2="#FFFFFF" focus="0%"/>
            <v:stroke weight="1.25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Line 4" o:spid="_x0000_s1040" style="position:absolute;left:0;margin-left:171.7pt;margin-top:102.1pt;height:0.05pt;width:135pt;rotation:0f;z-index:251661312;" o:ole="f" fillcolor="#FFFFFF" filled="f" o:preferrelative="t" stroked="t" coordsize="21600,21600">
            <v:fill on="f" color2="#FFFFFF" focus="0%"/>
            <v:stroke weight="1.2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roundrect id="Rounded Rectangle 3" o:spid="_x0000_s1041" style="position:absolute;left:0;margin-left:172.45pt;margin-top:63.85pt;height:164.25pt;width:134.25pt;rotation:0f;z-index:251660288;" o:ole="f" fillcolor="#9CBEE0" filled="f" o:preferrelative="t" stroked="t" coordsize="21600,21600" arcsize="16.6666666666667%">
            <v:fill on="f" color2="#BBD5F0" focus="0%"/>
            <v:stroke weight="1.25pt"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40"/>
                      <w:szCs w:val="28"/>
                      <w:lang w:val="en-US"/>
                    </w:rPr>
                  </w:pPr>
                  <w:r>
                    <w:rPr>
                      <w:rFonts w:hint="default"/>
                      <w:sz w:val="40"/>
                      <w:szCs w:val="28"/>
                      <w:lang w:val="en-US"/>
                    </w:rPr>
                    <w:t>0</w:t>
                  </w:r>
                </w:p>
                <w:p>
                  <w:pPr>
                    <w:jc w:val="center"/>
                    <w:rPr>
                      <w:rFonts w:hint="default"/>
                      <w:sz w:val="40"/>
                      <w:szCs w:val="28"/>
                      <w:lang w:val="en-US"/>
                    </w:rPr>
                  </w:pPr>
                </w:p>
                <w:p>
                  <w:pPr>
                    <w:jc w:val="center"/>
                    <w:rPr>
                      <w:rFonts w:hint="default"/>
                      <w:sz w:val="40"/>
                      <w:szCs w:val="28"/>
                      <w:lang w:val="en-US"/>
                    </w:rPr>
                  </w:pPr>
                </w:p>
                <w:p>
                  <w:pPr>
                    <w:jc w:val="center"/>
                    <w:rPr>
                      <w:rFonts w:hint="default"/>
                      <w:sz w:val="40"/>
                      <w:szCs w:val="28"/>
                      <w:lang w:val="en-US"/>
                    </w:rPr>
                  </w:pPr>
                  <w:r>
                    <w:rPr>
                      <w:rFonts w:hint="default"/>
                      <w:sz w:val="40"/>
                      <w:szCs w:val="28"/>
                      <w:lang w:val="en-US"/>
                    </w:rPr>
                    <w:t>GEN-N</w:t>
                  </w:r>
                </w:p>
                <w:p>
                  <w:pPr>
                    <w:jc w:val="center"/>
                    <w:rPr>
                      <w:rFonts w:hint="default"/>
                      <w:sz w:val="40"/>
                      <w:szCs w:val="28"/>
                      <w:lang w:val="en-US"/>
                    </w:rPr>
                  </w:pPr>
                  <w:r>
                    <w:rPr>
                      <w:rFonts w:hint="default"/>
                      <w:sz w:val="40"/>
                      <w:szCs w:val="28"/>
                      <w:lang w:val="en-US"/>
                    </w:rPr>
                    <w:t>Web-Store</w:t>
                  </w:r>
                </w:p>
              </w:txbxContent>
            </v:textbox>
          </v:roundrect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rect id="Rectangle 1" o:spid="_x0000_s1042" style="position:absolute;left:0;margin-left:0.85pt;margin-top:162.25pt;height:75.65pt;width:81.05pt;rotation:0f;z-index:251659264;" o:ole="f" fillcolor="#9CBEE0" filled="f" o:preferrelative="t" stroked="t" coordsize="21600,21600">
            <v:fill on="f" color2="#BBD5F0" focus="0%"/>
            <v:stroke weight="1.25pt"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Registered</w:t>
                  </w:r>
                </w:p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User/</w:t>
                  </w:r>
                </w:p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Registered</w:t>
                  </w:r>
                </w:p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Company</w:t>
                  </w:r>
                </w:p>
              </w:txbxContent>
            </v:textbox>
          </v:rect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rect id="Rectangle 1" o:spid="_x0000_s1043" style="position:absolute;left:0;margin-left:0.1pt;margin-top:52.75pt;height:75.65pt;width:81.05pt;rotation:0f;z-index:251658240;" o:ole="f" fillcolor="#9CBEE0" filled="f" o:preferrelative="t" stroked="t" coordsize="21600,21600">
            <v:fill on="f" color2="#BBD5F0" focus="0%"/>
            <v:stroke weight="1.25pt"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</w:p>
                <w:p>
                  <w:pPr>
                    <w:ind w:firstLine="420" w:firstLineChars="0"/>
                    <w:jc w:val="both"/>
                    <w:rPr>
                      <w:rFonts w:hint="default"/>
                      <w:lang w:val="en-US"/>
                    </w:rPr>
                  </w:pPr>
                </w:p>
                <w:p>
                  <w:pPr>
                    <w:ind w:firstLine="420" w:firstLineChars="0"/>
                    <w:jc w:val="both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Guest</w:t>
                  </w:r>
                </w:p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User</w:t>
                  </w:r>
                </w:p>
              </w:txbxContent>
            </v:textbox>
          </v:rect>
        </w:pict>
      </w: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annotation subject"/>
    <w:lsdException w:unhideWhenUsed="0" w:uiPriority="0" w:name="Balloon Text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 w:eastAsia="SimSun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Office_9.1.0.4746_{F1E327BC-269C-435d-A152-05C5408002CA}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2010-05-06T13:11:00Z</dcterms:created>
  <dc:creator>Divyesh</dc:creator>
  <cp:lastModifiedBy>Divyesh</cp:lastModifiedBy>
  <dcterms:modified xsi:type="dcterms:W3CDTF">2015-09-21T09:02:52Z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