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group id="Group 20" o:spid="_x0000_s1026" style="position:absolute;left:0;margin-left:288.8pt;margin-top:12pt;height:28.35pt;width:110.9pt;rotation:0f;z-index:251738112;" coordorigin="3027,1746" coordsize="1545,420">
            <o:lock v:ext="edit" position="f" selection="f" grouping="f" rotation="f" cropping="f" text="f" aspectratio="f"/>
            <v:line id="Line 9" o:spid="_x0000_s1027" style="position:absolute;left:3027;top:1748;height:1;width:1545;rotation:0f;" o:ole="f" fillcolor="#FFFFFF" filled="f" o:preferrelative="t" stroked="t" coordsize="21600,21600">
              <v:fill on="f" color2="#FFFFFF" focus="0%"/>
              <v:stroke weight="1.25pt" color="#000000" color2="#FFFFFF" miterlimit="2"/>
              <v:imagedata gain="65536f" blacklevel="0f" gamma="0"/>
              <o:lock v:ext="edit" position="f" selection="f" grouping="f" rotation="f" cropping="f" text="f" aspectratio="f"/>
            </v:line>
            <v:line id="Line 11" o:spid="_x0000_s1028" style="position:absolute;left:3041;top:1761;height:405;width:1;rotation:0f;" o:ole="f" fillcolor="#FFFFFF" filled="f" o:preferrelative="t" stroked="t" coordsize="21600,21600">
              <v:fill on="f" color2="#FFFFFF" focus="0%"/>
              <v:stroke weight="1.25pt" color="#000000" color2="#FFFFFF" miterlimit="2"/>
              <v:imagedata gain="65536f" blacklevel="0f" gamma="0"/>
              <o:lock v:ext="edit" position="f" selection="f" grouping="f" rotation="f" cropping="f" text="f" aspectratio="f"/>
            </v:line>
            <v:line id="Line 11" o:spid="_x0000_s1029" style="position:absolute;left:3461;top:1746;height:405;width:1;rotation:0f;" o:ole="f" fillcolor="#FFFFFF" filled="f" o:preferrelative="t" stroked="t" coordsize="21600,21600">
              <v:fill on="f" color2="#FFFFFF" focus="0%"/>
              <v:stroke weight="1.25pt" color="#000000" color2="#FFFFFF" miterlimit="2"/>
              <v:imagedata gain="65536f" blacklevel="0f" gamma="0"/>
              <o:lock v:ext="edit" position="f" selection="f" grouping="f" rotation="f" cropping="f" text="f" aspectratio="f"/>
            </v:line>
            <v:shape id="Text Box 13" o:spid="_x0000_s1030" type="#_x0000_t202" style="position:absolute;left:3612;top:1748;height:405;width:824;rotation:0f;" o:ole="f" fillcolor="#FFFFFF" filled="f" o:preferrelative="t" stroked="f" coordorigin="0,0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left"/>
                      <w:rPr>
                        <w:rFonts w:hint="default"/>
                        <w:sz w:val="22"/>
                        <w:szCs w:val="18"/>
                        <w:lang w:val="en-US"/>
                      </w:rPr>
                    </w:pPr>
                    <w:r>
                      <w:rPr>
                        <w:rFonts w:hint="default"/>
                        <w:sz w:val="22"/>
                        <w:szCs w:val="18"/>
                        <w:lang w:val="en-US"/>
                      </w:rPr>
                      <w:t>Company</w:t>
                    </w:r>
                  </w:p>
                </w:txbxContent>
              </v:textbox>
            </v:shape>
            <v:line id="Line 9" o:spid="_x0000_s1031" style="position:absolute;left:3027;top:2138;height:1;width:1545;rotation:0f;" o:ole="f" fillcolor="#FFFFFF" filled="f" o:preferrelative="t" stroked="t" coordsize="21600,21600">
              <v:fill on="f" color2="#FFFFFF" focus="0%"/>
              <v:stroke weight="1.25pt" color="#000000" color2="#FFFFFF" miterlimit="2"/>
              <v:imagedata gain="65536f" blacklevel="0f" gamma="0"/>
              <o:lock v:ext="edit" position="f" selection="f" grouping="f" rotation="f" cropping="f" text="f" aspectratio="f"/>
            </v:line>
          </v:group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group id="Group 20" o:spid="_x0000_s1032" style="position:absolute;left:0;margin-left:173.25pt;margin-top:12.65pt;height:25.6pt;width:103.05pt;rotation:0f;z-index:251739136;" coordorigin="3027,1746" coordsize="1545,420">
            <o:lock v:ext="edit" position="f" selection="f" grouping="f" rotation="f" cropping="f" text="f" aspectratio="f"/>
            <v:line id="Line 9" o:spid="_x0000_s1033" style="position:absolute;left:3027;top:1748;height:1;width:1545;rotation:0f;" o:ole="f" fillcolor="#FFFFFF" filled="f" o:preferrelative="t" stroked="t" coordsize="21600,21600">
              <v:fill on="f" color2="#FFFFFF" focus="0%"/>
              <v:stroke weight="1.25pt" color="#000000" color2="#FFFFFF" miterlimit="2"/>
              <v:imagedata gain="65536f" blacklevel="0f" gamma="0"/>
              <o:lock v:ext="edit" position="f" selection="f" grouping="f" rotation="f" cropping="f" text="f" aspectratio="f"/>
            </v:line>
            <v:line id="Line 11" o:spid="_x0000_s1034" style="position:absolute;left:3041;top:1761;height:405;width:1;rotation:0f;" o:ole="f" fillcolor="#FFFFFF" filled="f" o:preferrelative="t" stroked="t" coordsize="21600,21600">
              <v:fill on="f" color2="#FFFFFF" focus="0%"/>
              <v:stroke weight="1.25pt" color="#000000" color2="#FFFFFF" miterlimit="2"/>
              <v:imagedata gain="65536f" blacklevel="0f" gamma="0"/>
              <o:lock v:ext="edit" position="f" selection="f" grouping="f" rotation="f" cropping="f" text="f" aspectratio="f"/>
            </v:line>
            <v:line id="Line 11" o:spid="_x0000_s1035" style="position:absolute;left:3461;top:1746;height:405;width:1;rotation:0f;" o:ole="f" fillcolor="#FFFFFF" filled="f" o:preferrelative="t" stroked="t" coordsize="21600,21600">
              <v:fill on="f" color2="#FFFFFF" focus="0%"/>
              <v:stroke weight="1.25pt" color="#000000" color2="#FFFFFF" miterlimit="2"/>
              <v:imagedata gain="65536f" blacklevel="0f" gamma="0"/>
              <o:lock v:ext="edit" position="f" selection="f" grouping="f" rotation="f" cropping="f" text="f" aspectratio="f"/>
            </v:line>
            <v:shape id="Text Box 13" o:spid="_x0000_s1036" type="#_x0000_t202" style="position:absolute;left:3612;top:1748;height:405;width:824;rotation:0f;" o:ole="f" fillcolor="#FFFFFF" filled="f" o:preferrelative="t" stroked="f" coordorigin="0,0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left"/>
                      <w:rPr>
                        <w:rFonts w:hint="default"/>
                        <w:sz w:val="24"/>
                        <w:szCs w:val="20"/>
                        <w:lang w:val="en-US"/>
                      </w:rPr>
                    </w:pPr>
                    <w:r>
                      <w:rPr>
                        <w:rFonts w:hint="default"/>
                        <w:sz w:val="24"/>
                        <w:szCs w:val="20"/>
                        <w:lang w:val="en-US"/>
                      </w:rPr>
                      <w:t>User</w:t>
                    </w:r>
                  </w:p>
                </w:txbxContent>
              </v:textbox>
            </v:shape>
            <v:line id="Line 9" o:spid="_x0000_s1037" style="position:absolute;left:3027;top:2138;height:1;width:1545;rotation:0f;" o:ole="f" fillcolor="#FFFFFF" filled="f" o:preferrelative="t" stroked="t" coordsize="21600,21600">
              <v:fill on="f" color2="#FFFFFF" focus="0%"/>
              <v:stroke weight="1.25pt" color="#000000" color2="#FFFFFF" miterlimit="2"/>
              <v:imagedata gain="65536f" blacklevel="0f" gamma="0"/>
              <o:lock v:ext="edit" position="f" selection="f" grouping="f" rotation="f" cropping="f" text="f" aspectratio="f"/>
            </v:line>
          </v:group>
        </w:pict>
      </w:r>
    </w:p>
    <w:p/>
    <w:p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line id="Arrow 6" o:spid="_x0000_s1038" style="position:absolute;left:0;flip:y;margin-left:313.45pt;margin-top:11.9pt;height:65.95pt;width:57pt;rotation:0f;z-index:251743232;" o:ole="f" fillcolor="#FFFFFF" filled="f" o:preferrelative="t" stroked="t" coordsize="21600,21600">
            <v:fill on="f" color2="#FFFFFF" focus="0%"/>
            <v:stroke weight="1.25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line id="Arrow 6" o:spid="_x0000_s1039" style="position:absolute;left:0;flip:x;margin-left:310.45pt;margin-top:11.85pt;height:39pt;width:34.5pt;rotation:0f;z-index:251742208;" o:ole="f" fillcolor="#FFFFFF" filled="f" o:preferrelative="t" stroked="t" coordsize="21600,21600">
            <v:fill on="f" color2="#FFFFFF" focus="0%"/>
            <v:stroke weight="1.25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line id="Arrow 6" o:spid="_x0000_s1040" style="position:absolute;left:0;margin-left:237.7pt;margin-top:9.65pt;height:34.5pt;width:31.5pt;rotation:0f;z-index:251741184;" o:ole="f" fillcolor="#FFFFFF" filled="f" o:preferrelative="t" stroked="t" coordsize="21600,21600">
            <v:fill on="f" color2="#FFFFFF" focus="0%"/>
            <v:stroke weight="1.25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line id="Arrow 6" o:spid="_x0000_s1041" style="position:absolute;left:0;flip:x y;margin-left:203.95pt;margin-top:8.5pt;height:43.9pt;width:39pt;rotation:0f;z-index:251740160;" o:ole="f" fillcolor="#FFFFFF" filled="f" o:preferrelative="t" stroked="t" coordsize="21600,21600">
            <v:fill on="f" color2="#FFFFFF" focus="0%"/>
            <v:stroke weight="1.25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</w:p>
    <w:p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shape id="Text Box 8" o:spid="_x0000_s1042" type="#_x0000_t202" style="position:absolute;left:0;margin-left:166.55pt;margin-top:8.3pt;height:33.5pt;width:59.9pt;rotation:0f;z-index:251744256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/>
                      <w:sz w:val="20"/>
                      <w:szCs w:val="15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15"/>
                      <w:lang w:val="en-US"/>
                    </w:rPr>
                    <w:t>Get/Delete</w:t>
                  </w:r>
                </w:p>
                <w:p>
                  <w:pPr>
                    <w:jc w:val="center"/>
                    <w:rPr>
                      <w:rFonts w:hint="default"/>
                      <w:sz w:val="20"/>
                      <w:szCs w:val="15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15"/>
                      <w:lang w:val="en-US"/>
                    </w:rPr>
                    <w:t>User</w:t>
                  </w:r>
                </w:p>
                <w:p>
                  <w:pPr>
                    <w:jc w:val="both"/>
                    <w:rPr>
                      <w:rFonts w:hint="default"/>
                      <w:sz w:val="20"/>
                      <w:szCs w:val="15"/>
                      <w:lang w:val="en-US"/>
                    </w:rPr>
                  </w:pPr>
                </w:p>
              </w:txbxContent>
            </v:textbox>
          </v:shape>
        </w:pict>
      </w:r>
    </w:p>
    <w:p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shape id="Text Box 8" o:spid="_x0000_s1043" type="#_x0000_t202" style="position:absolute;left:0;margin-left:344.3pt;margin-top:4.25pt;height:33.5pt;width:59.9pt;rotation:0f;z-index:251745280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/>
                      <w:sz w:val="20"/>
                      <w:szCs w:val="15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15"/>
                      <w:lang w:val="en-US"/>
                    </w:rPr>
                    <w:t>Get/Delete</w:t>
                  </w:r>
                </w:p>
                <w:p>
                  <w:pPr>
                    <w:jc w:val="center"/>
                    <w:rPr>
                      <w:rFonts w:hint="default"/>
                      <w:sz w:val="20"/>
                      <w:szCs w:val="15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15"/>
                      <w:lang w:val="en-US"/>
                    </w:rPr>
                    <w:t>Company</w:t>
                  </w:r>
                </w:p>
                <w:p>
                  <w:pPr>
                    <w:jc w:val="both"/>
                    <w:rPr>
                      <w:rFonts w:hint="default"/>
                      <w:sz w:val="20"/>
                      <w:szCs w:val="15"/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roundrect id="Rounded Rectangle 3" o:spid="_x0000_s1044" style="position:absolute;left:0;margin-left:243.05pt;margin-top:16.45pt;height:81.85pt;width:68.9pt;rotation:0f;z-index:251671552;" o:ole="f" fillcolor="#9CBEE0" filled="f" o:preferrelative="t" stroked="t" coordsize="21600,21600" arcsize="16.6666666666667%">
            <v:fill on="f" color2="#BBD5F0" focus="0%"/>
            <v:stroke weight="1.25pt"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/>
                      <w:sz w:val="21"/>
                      <w:szCs w:val="16"/>
                      <w:lang w:val="en-US"/>
                    </w:rPr>
                  </w:pPr>
                  <w:r>
                    <w:rPr>
                      <w:rFonts w:hint="default"/>
                      <w:sz w:val="21"/>
                      <w:szCs w:val="16"/>
                      <w:lang w:val="en-US"/>
                    </w:rPr>
                    <w:t>1.2</w:t>
                  </w:r>
                </w:p>
                <w:p>
                  <w:pPr>
                    <w:jc w:val="center"/>
                    <w:rPr>
                      <w:rFonts w:hint="default"/>
                      <w:sz w:val="20"/>
                      <w:szCs w:val="15"/>
                      <w:lang w:val="en-US"/>
                    </w:rPr>
                  </w:pPr>
                </w:p>
                <w:p>
                  <w:pPr>
                    <w:jc w:val="center"/>
                    <w:rPr>
                      <w:rFonts w:hint="default"/>
                      <w:sz w:val="20"/>
                      <w:szCs w:val="15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15"/>
                      <w:lang w:val="en-US"/>
                    </w:rPr>
                    <w:t>View/</w:t>
                  </w:r>
                </w:p>
                <w:p>
                  <w:pPr>
                    <w:jc w:val="center"/>
                    <w:rPr>
                      <w:rFonts w:hint="default"/>
                      <w:sz w:val="20"/>
                      <w:szCs w:val="15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15"/>
                      <w:lang w:val="en-US"/>
                    </w:rPr>
                    <w:t>Delete</w:t>
                  </w:r>
                </w:p>
                <w:p>
                  <w:pPr>
                    <w:jc w:val="center"/>
                    <w:rPr>
                      <w:rFonts w:hint="default"/>
                      <w:sz w:val="20"/>
                      <w:szCs w:val="15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15"/>
                      <w:lang w:val="en-US"/>
                    </w:rPr>
                    <w:t>User</w:t>
                  </w:r>
                </w:p>
                <w:p>
                  <w:pPr>
                    <w:jc w:val="center"/>
                    <w:rPr>
                      <w:rFonts w:hint="default"/>
                      <w:sz w:val="20"/>
                      <w:szCs w:val="15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15"/>
                      <w:lang w:val="en-US"/>
                    </w:rPr>
                    <w:t>Company</w:t>
                  </w:r>
                </w:p>
              </w:txbxContent>
            </v:textbox>
          </v:roundrect>
        </w:pict>
      </w:r>
    </w:p>
    <w:p/>
    <w:p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line id="Line 7" o:spid="_x0000_s1045" style="position:absolute;left:0;margin-left:243pt;margin-top:8.75pt;height:0.05pt;width:68.95pt;rotation:0f;z-index:251672576;" o:ole="f" fillcolor="#FFFFFF" filled="f" o:preferrelative="t" stroked="t" coordsize="21600,21600">
            <v:fill on="f" color2="#FFFFFF" focus="0%"/>
            <v:stroke weight="1.25pt"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</w:p>
    <w:p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group id="Group 20" o:spid="_x0000_s1046" style="position:absolute;left:0;margin-left:91.45pt;margin-top:1pt;height:20.95pt;width:88.5pt;rotation:0f;z-index:251665408;" coordorigin="3027,1746" coordsize="1545,420">
            <o:lock v:ext="edit" position="f" selection="f" grouping="f" rotation="f" cropping="f" text="f" aspectratio="f"/>
            <v:line id="Line 9" o:spid="_x0000_s1047" style="position:absolute;left:3027;top:1748;height:1;width:1545;rotation:0f;" o:ole="f" fillcolor="#FFFFFF" filled="f" o:preferrelative="t" stroked="t" coordsize="21600,21600">
              <v:fill on="f" color2="#FFFFFF" focus="0%"/>
              <v:stroke weight="1.25pt" color="#000000" color2="#FFFFFF" miterlimit="2"/>
              <v:imagedata gain="65536f" blacklevel="0f" gamma="0"/>
              <o:lock v:ext="edit" position="f" selection="f" grouping="f" rotation="f" cropping="f" text="f" aspectratio="f"/>
            </v:line>
            <v:line id="Line 11" o:spid="_x0000_s1048" style="position:absolute;left:3041;top:1761;height:405;width:1;rotation:0f;" o:ole="f" fillcolor="#FFFFFF" filled="f" o:preferrelative="t" stroked="t" coordsize="21600,21600">
              <v:fill on="f" color2="#FFFFFF" focus="0%"/>
              <v:stroke weight="1.25pt" color="#000000" color2="#FFFFFF" miterlimit="2"/>
              <v:imagedata gain="65536f" blacklevel="0f" gamma="0"/>
              <o:lock v:ext="edit" position="f" selection="f" grouping="f" rotation="f" cropping="f" text="f" aspectratio="f"/>
            </v:line>
            <v:line id="Line 11" o:spid="_x0000_s1049" style="position:absolute;left:3461;top:1746;height:405;width:1;rotation:0f;" o:ole="f" fillcolor="#FFFFFF" filled="f" o:preferrelative="t" stroked="t" coordsize="21600,21600">
              <v:fill on="f" color2="#FFFFFF" focus="0%"/>
              <v:stroke weight="1.25pt" color="#000000" color2="#FFFFFF" miterlimit="2"/>
              <v:imagedata gain="65536f" blacklevel="0f" gamma="0"/>
              <o:lock v:ext="edit" position="f" selection="f" grouping="f" rotation="f" cropping="f" text="f" aspectratio="f"/>
            </v:line>
            <v:shape id="Text Box 13" o:spid="_x0000_s1050" type="#_x0000_t202" style="position:absolute;left:3612;top:1748;height:405;width:824;rotation:0f;" o:ole="f" fillcolor="#FFFFFF" filled="f" o:preferrelative="t" stroked="f" coordorigin="0,0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default"/>
                        <w:sz w:val="22"/>
                        <w:szCs w:val="18"/>
                        <w:lang w:val="en-US"/>
                      </w:rPr>
                    </w:pPr>
                    <w:r>
                      <w:rPr>
                        <w:rFonts w:hint="default"/>
                        <w:sz w:val="22"/>
                        <w:szCs w:val="18"/>
                        <w:lang w:val="en-US"/>
                      </w:rPr>
                      <w:t>Admin</w:t>
                    </w:r>
                  </w:p>
                </w:txbxContent>
              </v:textbox>
            </v:shape>
            <v:line id="Line 9" o:spid="_x0000_s1051" style="position:absolute;left:3027;top:2138;height:1;width:1545;rotation:0f;" o:ole="f" fillcolor="#FFFFFF" filled="f" o:preferrelative="t" stroked="t" coordsize="21600,21600">
              <v:fill on="f" color2="#FFFFFF" focus="0%"/>
              <v:stroke weight="1.25pt" color="#000000" color2="#FFFFFF" miterlimit="2"/>
              <v:imagedata gain="65536f" blacklevel="0f" gamma="0"/>
              <o:lock v:ext="edit" position="f" selection="f" grouping="f" rotation="f" cropping="f" text="f" aspectratio="f"/>
            </v:line>
          </v:group>
        </w:pict>
      </w:r>
    </w:p>
    <w:p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group id="Group 20" o:spid="_x0000_s1052" style="position:absolute;left:0;margin-left:365.25pt;margin-top:3.7pt;height:20.95pt;width:89.2pt;rotation:0f;z-index:251693056;" coordorigin="3027,1746" coordsize="1545,420">
            <o:lock v:ext="edit" position="f" selection="f" grouping="f" rotation="f" cropping="f" text="f" aspectratio="f"/>
            <v:line id="Line 9" o:spid="_x0000_s1053" style="position:absolute;left:3027;top:1748;height:1;width:1545;rotation:0f;" o:ole="f" fillcolor="#FFFFFF" filled="f" o:preferrelative="t" stroked="t" coordsize="21600,21600">
              <v:fill on="f" color2="#FFFFFF" focus="0%"/>
              <v:stroke weight="1.25pt" color="#000000" color2="#FFFFFF" miterlimit="2"/>
              <v:imagedata gain="65536f" blacklevel="0f" gamma="0"/>
              <o:lock v:ext="edit" position="f" selection="f" grouping="f" rotation="f" cropping="f" text="f" aspectratio="f"/>
            </v:line>
            <v:line id="Line 11" o:spid="_x0000_s1054" style="position:absolute;left:3041;top:1761;height:405;width:1;rotation:0f;" o:ole="f" fillcolor="#FFFFFF" filled="f" o:preferrelative="t" stroked="t" coordsize="21600,21600">
              <v:fill on="f" color2="#FFFFFF" focus="0%"/>
              <v:stroke weight="1.25pt" color="#000000" color2="#FFFFFF" miterlimit="2"/>
              <v:imagedata gain="65536f" blacklevel="0f" gamma="0"/>
              <o:lock v:ext="edit" position="f" selection="f" grouping="f" rotation="f" cropping="f" text="f" aspectratio="f"/>
            </v:line>
            <v:line id="Line 11" o:spid="_x0000_s1055" style="position:absolute;left:3461;top:1746;height:405;width:1;rotation:0f;" o:ole="f" fillcolor="#FFFFFF" filled="f" o:preferrelative="t" stroked="t" coordsize="21600,21600">
              <v:fill on="f" color2="#FFFFFF" focus="0%"/>
              <v:stroke weight="1.25pt" color="#000000" color2="#FFFFFF" miterlimit="2"/>
              <v:imagedata gain="65536f" blacklevel="0f" gamma="0"/>
              <o:lock v:ext="edit" position="f" selection="f" grouping="f" rotation="f" cropping="f" text="f" aspectratio="f"/>
            </v:line>
            <v:shape id="Text Box 13" o:spid="_x0000_s1056" type="#_x0000_t202" style="position:absolute;left:3612;top:1748;height:405;width:824;rotation:0f;" o:ole="f" fillcolor="#FFFFFF" filled="f" o:preferrelative="t" stroked="f" coordorigin="0,0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left"/>
                      <w:rPr>
                        <w:rFonts w:hint="default"/>
                        <w:sz w:val="21"/>
                        <w:szCs w:val="16"/>
                        <w:lang w:val="en-US"/>
                      </w:rPr>
                    </w:pPr>
                    <w:r>
                      <w:rPr>
                        <w:rFonts w:hint="default"/>
                        <w:sz w:val="21"/>
                        <w:szCs w:val="16"/>
                        <w:lang w:val="en-US"/>
                      </w:rPr>
                      <w:t>Contact</w:t>
                    </w:r>
                  </w:p>
                </w:txbxContent>
              </v:textbox>
            </v:shape>
            <v:line id="Line 9" o:spid="_x0000_s1057" style="position:absolute;left:3027;top:2138;height:1;width:1545;rotation:0f;" o:ole="f" fillcolor="#FFFFFF" filled="f" o:preferrelative="t" stroked="t" coordsize="21600,21600">
              <v:fill on="f" color2="#FFFFFF" focus="0%"/>
              <v:stroke weight="1.25pt" color="#000000" color2="#FFFFFF" miterlimit="2"/>
              <v:imagedata gain="65536f" blacklevel="0f" gamma="0"/>
              <o:lock v:ext="edit" position="f" selection="f" grouping="f" rotation="f" cropping="f" text="f" aspectratio="f"/>
            </v:line>
          </v:group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shape id="Text Box 8" o:spid="_x0000_s1058" type="#_x0000_t202" style="position:absolute;left:0;margin-left:147.05pt;margin-top:6.7pt;height:46.45pt;width:59.9pt;rotation:0f;z-index:251669504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/>
                      <w:sz w:val="20"/>
                      <w:szCs w:val="15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15"/>
                      <w:lang w:val="en-US"/>
                    </w:rPr>
                    <w:t>Get</w:t>
                  </w:r>
                </w:p>
                <w:p>
                  <w:pPr>
                    <w:jc w:val="center"/>
                    <w:rPr>
                      <w:rFonts w:hint="default"/>
                      <w:sz w:val="20"/>
                      <w:szCs w:val="15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15"/>
                      <w:lang w:val="en-US"/>
                    </w:rPr>
                    <w:t>Username/</w:t>
                  </w:r>
                </w:p>
                <w:p>
                  <w:pPr>
                    <w:jc w:val="center"/>
                    <w:rPr>
                      <w:rFonts w:hint="default"/>
                      <w:sz w:val="20"/>
                      <w:szCs w:val="15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15"/>
                      <w:lang w:val="en-US"/>
                    </w:rPr>
                    <w:t>password</w:t>
                  </w:r>
                </w:p>
                <w:p>
                  <w:pPr>
                    <w:jc w:val="center"/>
                    <w:rPr>
                      <w:rFonts w:hint="default"/>
                      <w:sz w:val="20"/>
                      <w:szCs w:val="15"/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shape id="Text Box 8" o:spid="_x0000_s1059" type="#_x0000_t202" style="position:absolute;left:0;margin-left:79.55pt;margin-top:6.7pt;height:46.45pt;width:59.9pt;rotation:0f;z-index:251668480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/>
                      <w:sz w:val="20"/>
                      <w:szCs w:val="15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15"/>
                      <w:lang w:val="en-US"/>
                    </w:rPr>
                    <w:t>Request</w:t>
                  </w:r>
                </w:p>
                <w:p>
                  <w:pPr>
                    <w:jc w:val="center"/>
                    <w:rPr>
                      <w:rFonts w:hint="default"/>
                      <w:sz w:val="20"/>
                      <w:szCs w:val="15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15"/>
                      <w:lang w:val="en-US"/>
                    </w:rPr>
                    <w:t>Username/</w:t>
                  </w:r>
                </w:p>
                <w:p>
                  <w:pPr>
                    <w:jc w:val="center"/>
                    <w:rPr>
                      <w:rFonts w:hint="default"/>
                      <w:sz w:val="20"/>
                      <w:szCs w:val="15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15"/>
                      <w:lang w:val="en-US"/>
                    </w:rPr>
                    <w:t>password</w:t>
                  </w:r>
                </w:p>
                <w:p>
                  <w:pPr>
                    <w:jc w:val="center"/>
                    <w:rPr>
                      <w:rFonts w:hint="default"/>
                      <w:sz w:val="20"/>
                      <w:szCs w:val="15"/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line id="Arrow 6" o:spid="_x0000_s1060" style="position:absolute;left:0;margin-left:150.8pt;margin-top:7.35pt;height:40.55pt;width:0.05pt;rotation:0f;z-index:251667456;" o:ole="f" fillcolor="#FFFFFF" filled="f" o:preferrelative="t" stroked="t" coordsize="21600,21600">
            <v:fill on="f" color2="#FFFFFF" focus="0%"/>
            <v:stroke weight="1.25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line id="Arrow 6" o:spid="_x0000_s1061" style="position:absolute;left:0;flip:y;margin-left:132.75pt;margin-top:6.7pt;height:41.95pt;width:0.05pt;rotation:0f;z-index:251666432;" o:ole="f" fillcolor="#FFFFFF" filled="f" o:preferrelative="t" stroked="t" coordsize="21600,21600">
            <v:fill on="f" color2="#FFFFFF" focus="0%"/>
            <v:stroke weight="1.25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</w:p>
    <w:p>
      <w:bookmarkStart w:id="0" w:name="_GoBack"/>
      <w:bookmarkEnd w:id="0"/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shape id="Text Box 106" o:spid="_x0000_s1062" type="#_x0000_t202" style="position:absolute;left:0;margin-left:14.95pt;margin-top:348.4pt;height:81pt;width:381pt;rotation:0f;z-index:251735040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/>
                      <w:b/>
                      <w:bCs/>
                      <w:sz w:val="36"/>
                      <w:szCs w:val="24"/>
                      <w:u w:val="single" w:color="auto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36"/>
                      <w:szCs w:val="24"/>
                      <w:u w:val="single" w:color="auto"/>
                      <w:lang w:val="en-US"/>
                    </w:rPr>
                    <w:t>Admin Level 1 Data Flow Diagram</w:t>
                  </w:r>
                </w:p>
              </w:txbxContent>
            </v:textbox>
          </v:shap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shape id="Text Box 8" o:spid="_x0000_s1063" type="#_x0000_t202" style="position:absolute;left:0;margin-left:396.05pt;margin-top:268.25pt;height:33.5pt;width:59.9pt;rotation:0f;z-index:251759616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/>
                      <w:sz w:val="20"/>
                      <w:szCs w:val="15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15"/>
                      <w:lang w:val="en-US"/>
                    </w:rPr>
                    <w:t>Get/Delete</w:t>
                  </w:r>
                </w:p>
                <w:p>
                  <w:pPr>
                    <w:jc w:val="center"/>
                    <w:rPr>
                      <w:rFonts w:hint="default"/>
                      <w:sz w:val="20"/>
                      <w:szCs w:val="15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15"/>
                      <w:lang w:val="en-US"/>
                    </w:rPr>
                    <w:t>Slider</w:t>
                  </w:r>
                </w:p>
                <w:p>
                  <w:pPr>
                    <w:jc w:val="both"/>
                    <w:rPr>
                      <w:rFonts w:hint="default"/>
                      <w:sz w:val="20"/>
                      <w:szCs w:val="15"/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line id="Arrow 6" o:spid="_x0000_s1064" style="position:absolute;left:0;flip:y;margin-left:394.4pt;margin-top:263.75pt;height:40.3pt;width:0.75pt;rotation:0f;z-index:251758592;" o:ole="f" fillcolor="#FFFFFF" filled="f" o:preferrelative="t" stroked="t" coordsize="21600,21600">
            <v:fill on="f" color2="#FFFFFF" focus="0%"/>
            <v:stroke weight="1.25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group id="Group 20" o:spid="_x0000_s1065" style="position:absolute;left:0;margin-left:330.2pt;margin-top:303.6pt;height:20.95pt;width:104.05pt;rotation:0f;z-index:251756544;" coordorigin="3027,1746" coordsize="1545,420">
            <o:lock v:ext="edit" position="f" selection="f" grouping="f" rotation="f" cropping="f" text="f" aspectratio="f"/>
            <v:line id="Line 9" o:spid="_x0000_s1066" style="position:absolute;left:3027;top:1748;height:1;width:1545;rotation:0f;" o:ole="f" fillcolor="#FFFFFF" filled="f" o:preferrelative="t" stroked="t" coordsize="21600,21600">
              <v:fill on="f" color2="#FFFFFF" focus="0%"/>
              <v:stroke weight="1.25pt" color="#000000" color2="#FFFFFF" miterlimit="2"/>
              <v:imagedata gain="65536f" blacklevel="0f" gamma="0"/>
              <o:lock v:ext="edit" position="f" selection="f" grouping="f" rotation="f" cropping="f" text="f" aspectratio="f"/>
            </v:line>
            <v:line id="Line 11" o:spid="_x0000_s1067" style="position:absolute;left:3041;top:1761;height:405;width:1;rotation:0f;" o:ole="f" fillcolor="#FFFFFF" filled="f" o:preferrelative="t" stroked="t" coordsize="21600,21600">
              <v:fill on="f" color2="#FFFFFF" focus="0%"/>
              <v:stroke weight="1.25pt" color="#000000" color2="#FFFFFF" miterlimit="2"/>
              <v:imagedata gain="65536f" blacklevel="0f" gamma="0"/>
              <o:lock v:ext="edit" position="f" selection="f" grouping="f" rotation="f" cropping="f" text="f" aspectratio="f"/>
            </v:line>
            <v:line id="Line 11" o:spid="_x0000_s1068" style="position:absolute;left:3461;top:1746;height:405;width:1;rotation:0f;" o:ole="f" fillcolor="#FFFFFF" filled="f" o:preferrelative="t" stroked="t" coordsize="21600,21600">
              <v:fill on="f" color2="#FFFFFF" focus="0%"/>
              <v:stroke weight="1.25pt" color="#000000" color2="#FFFFFF" miterlimit="2"/>
              <v:imagedata gain="65536f" blacklevel="0f" gamma="0"/>
              <o:lock v:ext="edit" position="f" selection="f" grouping="f" rotation="f" cropping="f" text="f" aspectratio="f"/>
            </v:line>
            <v:shape id="Text Box 13" o:spid="_x0000_s1069" type="#_x0000_t202" style="position:absolute;left:3612;top:1748;height:405;width:824;rotation:0f;" o:ole="f" fillcolor="#FFFFFF" filled="f" o:preferrelative="t" stroked="f" coordorigin="0,0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left"/>
                      <w:rPr>
                        <w:rFonts w:hint="default"/>
                        <w:sz w:val="21"/>
                        <w:szCs w:val="16"/>
                        <w:lang w:val="en-US"/>
                      </w:rPr>
                    </w:pPr>
                    <w:r>
                      <w:rPr>
                        <w:rFonts w:hint="default"/>
                        <w:sz w:val="21"/>
                        <w:szCs w:val="16"/>
                        <w:lang w:val="en-US"/>
                      </w:rPr>
                      <w:t>Slider</w:t>
                    </w:r>
                  </w:p>
                </w:txbxContent>
              </v:textbox>
            </v:shape>
            <v:line id="Line 9" o:spid="_x0000_s1070" style="position:absolute;left:3027;top:2138;height:1;width:1545;rotation:0f;" o:ole="f" fillcolor="#FFFFFF" filled="f" o:preferrelative="t" stroked="t" coordsize="21600,21600">
              <v:fill on="f" color2="#FFFFFF" focus="0%"/>
              <v:stroke weight="1.25pt" color="#000000" color2="#FFFFFF" miterlimit="2"/>
              <v:imagedata gain="65536f" blacklevel="0f" gamma="0"/>
              <o:lock v:ext="edit" position="f" selection="f" grouping="f" rotation="f" cropping="f" text="f" aspectratio="f"/>
            </v:line>
          </v:group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line id="Arrow 6" o:spid="_x0000_s1071" style="position:absolute;left:0;flip:x;margin-left:372.7pt;margin-top:264.25pt;height:39.85pt;width:0.75pt;rotation:0f;z-index:251757568;" o:ole="f" fillcolor="#FFFFFF" filled="f" o:preferrelative="t" stroked="t" coordsize="21600,21600">
            <v:fill on="f" color2="#FFFFFF" focus="0%"/>
            <v:stroke weight="1.25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line id="Line 7" o:spid="_x0000_s1072" style="position:absolute;left:0;margin-left:348pt;margin-top:205.85pt;height:0.05pt;width:68.95pt;rotation:0f;z-index:251755520;" o:ole="f" fillcolor="#FFFFFF" filled="f" o:preferrelative="t" stroked="t" coordsize="21600,21600">
            <v:fill on="f" color2="#FFFFFF" focus="0%"/>
            <v:stroke weight="1.25pt"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roundrect id="Rounded Rectangle 3" o:spid="_x0000_s1073" style="position:absolute;left:0;margin-left:348.05pt;margin-top:181.75pt;height:81.85pt;width:68.9pt;rotation:0f;z-index:251754496;" o:ole="f" fillcolor="#9CBEE0" filled="f" o:preferrelative="t" stroked="t" coordsize="21600,21600" arcsize="16.6666666666667%">
            <v:fill on="f" color2="#BBD5F0" focus="0%"/>
            <v:stroke weight="1.25pt"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/>
                      <w:sz w:val="24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0"/>
                      <w:lang w:val="en-US"/>
                    </w:rPr>
                    <w:t>1.5</w:t>
                  </w:r>
                </w:p>
                <w:p>
                  <w:pPr>
                    <w:jc w:val="center"/>
                    <w:rPr>
                      <w:rFonts w:hint="default"/>
                      <w:sz w:val="24"/>
                      <w:szCs w:val="20"/>
                      <w:lang w:val="en-US"/>
                    </w:rPr>
                  </w:pPr>
                </w:p>
                <w:p>
                  <w:pPr>
                    <w:jc w:val="center"/>
                    <w:rPr>
                      <w:rFonts w:hint="default"/>
                      <w:sz w:val="24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0"/>
                      <w:lang w:val="en-US"/>
                    </w:rPr>
                    <w:t>Add</w:t>
                  </w:r>
                </w:p>
                <w:p>
                  <w:pPr>
                    <w:jc w:val="center"/>
                    <w:rPr>
                      <w:rFonts w:hint="default"/>
                      <w:sz w:val="24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0"/>
                      <w:lang w:val="en-US"/>
                    </w:rPr>
                    <w:t>Delete</w:t>
                  </w:r>
                </w:p>
                <w:p>
                  <w:pPr>
                    <w:jc w:val="center"/>
                    <w:rPr>
                      <w:rFonts w:hint="default"/>
                      <w:sz w:val="24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0"/>
                      <w:lang w:val="en-US"/>
                    </w:rPr>
                    <w:t>Slider</w:t>
                  </w:r>
                </w:p>
              </w:txbxContent>
            </v:textbox>
          </v:roundrect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roundrect id="Rounded Rectangle 3" o:spid="_x0000_s1074" style="position:absolute;left:0;margin-left:225.8pt;margin-top:161.5pt;height:81.85pt;width:68.9pt;rotation:0f;z-index:251704320;" o:ole="f" fillcolor="#9CBEE0" filled="f" o:preferrelative="t" stroked="t" coordsize="21600,21600" arcsize="16.6666666666667%">
            <v:fill on="f" color2="#BBD5F0" focus="0%"/>
            <v:stroke weight="1.25pt"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/>
                      <w:sz w:val="24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0"/>
                      <w:lang w:val="en-US"/>
                    </w:rPr>
                    <w:t>1.5</w:t>
                  </w:r>
                </w:p>
                <w:p>
                  <w:pPr>
                    <w:jc w:val="center"/>
                    <w:rPr>
                      <w:rFonts w:hint="default"/>
                      <w:sz w:val="24"/>
                      <w:szCs w:val="20"/>
                      <w:lang w:val="en-US"/>
                    </w:rPr>
                  </w:pPr>
                </w:p>
                <w:p>
                  <w:pPr>
                    <w:jc w:val="center"/>
                    <w:rPr>
                      <w:rFonts w:hint="default"/>
                      <w:sz w:val="24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0"/>
                      <w:lang w:val="en-US"/>
                    </w:rPr>
                    <w:t>Add</w:t>
                  </w:r>
                </w:p>
                <w:p>
                  <w:pPr>
                    <w:jc w:val="center"/>
                    <w:rPr>
                      <w:rFonts w:hint="default"/>
                      <w:sz w:val="24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0"/>
                      <w:lang w:val="en-US"/>
                    </w:rPr>
                    <w:t>Delete</w:t>
                  </w:r>
                </w:p>
                <w:p>
                  <w:pPr>
                    <w:jc w:val="center"/>
                    <w:rPr>
                      <w:rFonts w:hint="default"/>
                      <w:sz w:val="24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0"/>
                      <w:lang w:val="en-US"/>
                    </w:rPr>
                    <w:t>Category</w:t>
                  </w:r>
                </w:p>
              </w:txbxContent>
            </v:textbox>
          </v:roundrect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shape id="Text Box 8" o:spid="_x0000_s1075" type="#_x0000_t202" style="position:absolute;left:0;margin-left:297.8pt;margin-top:129.55pt;height:31.25pt;width:59.9pt;rotation:0f;z-index:251753472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/>
                      <w:sz w:val="21"/>
                      <w:szCs w:val="16"/>
                      <w:lang w:val="en-US"/>
                    </w:rPr>
                  </w:pPr>
                  <w:r>
                    <w:rPr>
                      <w:rFonts w:hint="default"/>
                      <w:sz w:val="21"/>
                      <w:szCs w:val="16"/>
                      <w:lang w:val="en-US"/>
                    </w:rPr>
                    <w:t>Manage</w:t>
                  </w:r>
                </w:p>
                <w:p>
                  <w:pPr>
                    <w:jc w:val="center"/>
                    <w:rPr>
                      <w:rFonts w:hint="default"/>
                      <w:sz w:val="21"/>
                      <w:szCs w:val="16"/>
                      <w:lang w:val="en-US"/>
                    </w:rPr>
                  </w:pPr>
                  <w:r>
                    <w:rPr>
                      <w:rFonts w:hint="default"/>
                      <w:sz w:val="21"/>
                      <w:szCs w:val="16"/>
                      <w:lang w:val="en-US"/>
                    </w:rPr>
                    <w:t>Slider</w:t>
                  </w:r>
                </w:p>
              </w:txbxContent>
            </v:textbox>
          </v:shap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line id="Arrow 6" o:spid="_x0000_s1076" style="position:absolute;left:0;margin-left:173.3pt;margin-top:100pt;height:79.95pt;width:194.95pt;rotation:0f;z-index:251752448;" o:ole="f" fillcolor="#FFFFFF" filled="f" o:preferrelative="t" stroked="t" coordsize="21600,21600">
            <v:fill on="f" color2="#FFFFFF" focus="0%"/>
            <v:stroke weight="1.25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shape id="Text Box 8" o:spid="_x0000_s1077" type="#_x0000_t202" style="position:absolute;left:0;margin-left:385.55pt;margin-top:40.25pt;height:33.5pt;width:59.9pt;rotation:0f;z-index:251751424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/>
                      <w:sz w:val="20"/>
                      <w:szCs w:val="15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15"/>
                      <w:lang w:val="en-US"/>
                    </w:rPr>
                    <w:t>Get/Delete</w:t>
                  </w:r>
                </w:p>
                <w:p>
                  <w:pPr>
                    <w:jc w:val="center"/>
                    <w:rPr>
                      <w:rFonts w:hint="default"/>
                      <w:sz w:val="20"/>
                      <w:szCs w:val="15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15"/>
                      <w:lang w:val="en-US"/>
                    </w:rPr>
                    <w:t>Mails</w:t>
                  </w:r>
                </w:p>
                <w:p>
                  <w:pPr>
                    <w:jc w:val="both"/>
                    <w:rPr>
                      <w:rFonts w:hint="default"/>
                      <w:sz w:val="20"/>
                      <w:szCs w:val="15"/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line id="Arrow 6" o:spid="_x0000_s1078" style="position:absolute;left:0;flip:x;margin-left:357.05pt;margin-top:11.55pt;height:72.75pt;width:71.15pt;rotation:0f;z-index:251750400;" o:ole="f" fillcolor="#FFFFFF" filled="f" o:preferrelative="t" stroked="t" coordsize="21600,21600">
            <v:fill on="f" color2="#FFFFFF" focus="0%"/>
            <v:stroke weight="1.25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shape id="Text Box 8" o:spid="_x0000_s1079" type="#_x0000_t202" style="position:absolute;left:0;margin-left:210.05pt;margin-top:81.55pt;height:31.25pt;width:59.9pt;rotation:0f;z-index:251749376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/>
                      <w:sz w:val="21"/>
                      <w:szCs w:val="16"/>
                      <w:lang w:val="en-US"/>
                    </w:rPr>
                  </w:pPr>
                  <w:r>
                    <w:rPr>
                      <w:rFonts w:hint="default"/>
                      <w:sz w:val="21"/>
                      <w:szCs w:val="16"/>
                      <w:lang w:val="en-US"/>
                    </w:rPr>
                    <w:t>Manage</w:t>
                  </w:r>
                </w:p>
                <w:p>
                  <w:pPr>
                    <w:jc w:val="center"/>
                    <w:rPr>
                      <w:rFonts w:hint="default"/>
                      <w:sz w:val="21"/>
                      <w:szCs w:val="16"/>
                      <w:lang w:val="en-US"/>
                    </w:rPr>
                  </w:pPr>
                  <w:r>
                    <w:rPr>
                      <w:rFonts w:hint="default"/>
                      <w:sz w:val="21"/>
                      <w:szCs w:val="16"/>
                      <w:lang w:val="en-US"/>
                    </w:rPr>
                    <w:t>Mails</w:t>
                  </w:r>
                </w:p>
              </w:txbxContent>
            </v:textbox>
          </v:shap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line id="Arrow 6" o:spid="_x0000_s1080" style="position:absolute;left:0;flip:y;margin-left:174pt;margin-top:81.5pt;height:0.5pt;width:111.7pt;rotation:0f;z-index:251748352;" o:ole="f" fillcolor="#FFFFFF" filled="f" o:preferrelative="t" stroked="t" coordsize="21600,21600">
            <v:fill on="f" color2="#FFFFFF" focus="0%"/>
            <v:stroke weight="1.25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shape id="Text Box 8" o:spid="_x0000_s1081" type="#_x0000_t202" style="position:absolute;left:0;margin-left:268.55pt;margin-top:248.75pt;height:33.5pt;width:59.9pt;rotation:0f;z-index:251747328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/>
                      <w:sz w:val="20"/>
                      <w:szCs w:val="15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15"/>
                      <w:lang w:val="en-US"/>
                    </w:rPr>
                    <w:t>Get/Delete</w:t>
                  </w:r>
                </w:p>
                <w:p>
                  <w:pPr>
                    <w:jc w:val="center"/>
                    <w:rPr>
                      <w:rFonts w:hint="default"/>
                      <w:sz w:val="20"/>
                      <w:szCs w:val="15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15"/>
                      <w:lang w:val="en-US"/>
                    </w:rPr>
                    <w:t>Category</w:t>
                  </w:r>
                </w:p>
                <w:p>
                  <w:pPr>
                    <w:jc w:val="both"/>
                    <w:rPr>
                      <w:rFonts w:hint="default"/>
                      <w:sz w:val="20"/>
                      <w:szCs w:val="15"/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line id="Arrow 6" o:spid="_x0000_s1082" style="position:absolute;left:0;flip:y;margin-left:266.9pt;margin-top:244.25pt;height:40.3pt;width:0.75pt;rotation:0f;z-index:251746304;" o:ole="f" fillcolor="#FFFFFF" filled="f" o:preferrelative="t" stroked="t" coordsize="21600,21600">
            <v:fill on="f" color2="#FFFFFF" focus="0%"/>
            <v:stroke weight="1.25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group id="Group 20" o:spid="_x0000_s1083" style="position:absolute;left:0;margin-left:202.7pt;margin-top:284.1pt;height:20.95pt;width:104.05pt;rotation:0f;z-index:251708416;" coordorigin="3027,1746" coordsize="1545,420">
            <o:lock v:ext="edit" position="f" selection="f" grouping="f" rotation="f" cropping="f" text="f" aspectratio="f"/>
            <v:line id="Line 9" o:spid="_x0000_s1084" style="position:absolute;left:3027;top:1748;height:1;width:1545;rotation:0f;" o:ole="f" fillcolor="#FFFFFF" filled="f" o:preferrelative="t" stroked="t" coordsize="21600,21600">
              <v:fill on="f" color2="#FFFFFF" focus="0%"/>
              <v:stroke weight="1.25pt" color="#000000" color2="#FFFFFF" miterlimit="2"/>
              <v:imagedata gain="65536f" blacklevel="0f" gamma="0"/>
              <o:lock v:ext="edit" position="f" selection="f" grouping="f" rotation="f" cropping="f" text="f" aspectratio="f"/>
            </v:line>
            <v:line id="Line 11" o:spid="_x0000_s1085" style="position:absolute;left:3041;top:1761;height:405;width:1;rotation:0f;" o:ole="f" fillcolor="#FFFFFF" filled="f" o:preferrelative="t" stroked="t" coordsize="21600,21600">
              <v:fill on="f" color2="#FFFFFF" focus="0%"/>
              <v:stroke weight="1.25pt" color="#000000" color2="#FFFFFF" miterlimit="2"/>
              <v:imagedata gain="65536f" blacklevel="0f" gamma="0"/>
              <o:lock v:ext="edit" position="f" selection="f" grouping="f" rotation="f" cropping="f" text="f" aspectratio="f"/>
            </v:line>
            <v:line id="Line 11" o:spid="_x0000_s1086" style="position:absolute;left:3461;top:1746;height:405;width:1;rotation:0f;" o:ole="f" fillcolor="#FFFFFF" filled="f" o:preferrelative="t" stroked="t" coordsize="21600,21600">
              <v:fill on="f" color2="#FFFFFF" focus="0%"/>
              <v:stroke weight="1.25pt" color="#000000" color2="#FFFFFF" miterlimit="2"/>
              <v:imagedata gain="65536f" blacklevel="0f" gamma="0"/>
              <o:lock v:ext="edit" position="f" selection="f" grouping="f" rotation="f" cropping="f" text="f" aspectratio="f"/>
            </v:line>
            <v:shape id="Text Box 13" o:spid="_x0000_s1087" type="#_x0000_t202" style="position:absolute;left:3612;top:1748;height:405;width:824;rotation:0f;" o:ole="f" fillcolor="#FFFFFF" filled="f" o:preferrelative="t" stroked="f" coordorigin="0,0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left"/>
                      <w:rPr>
                        <w:rFonts w:hint="default"/>
                        <w:sz w:val="21"/>
                        <w:szCs w:val="16"/>
                        <w:lang w:val="en-US"/>
                      </w:rPr>
                    </w:pPr>
                    <w:r>
                      <w:rPr>
                        <w:rFonts w:hint="default"/>
                        <w:sz w:val="21"/>
                        <w:szCs w:val="16"/>
                        <w:lang w:val="en-US"/>
                      </w:rPr>
                      <w:t>Category</w:t>
                    </w:r>
                  </w:p>
                </w:txbxContent>
              </v:textbox>
            </v:shape>
            <v:line id="Line 9" o:spid="_x0000_s1088" style="position:absolute;left:3027;top:2138;height:1;width:1545;rotation:0f;" o:ole="f" fillcolor="#FFFFFF" filled="f" o:preferrelative="t" stroked="t" coordsize="21600,21600">
              <v:fill on="f" color2="#FFFFFF" focus="0%"/>
              <v:stroke weight="1.25pt" color="#000000" color2="#FFFFFF" miterlimit="2"/>
              <v:imagedata gain="65536f" blacklevel="0f" gamma="0"/>
              <o:lock v:ext="edit" position="f" selection="f" grouping="f" rotation="f" cropping="f" text="f" aspectratio="f"/>
            </v:line>
          </v:group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line id="Arrow 6" o:spid="_x0000_s1089" style="position:absolute;left:0;flip:x;margin-left:245.2pt;margin-top:244.75pt;height:39.85pt;width:0.75pt;rotation:0f;z-index:251709440;" o:ole="f" fillcolor="#FFFFFF" filled="f" o:preferrelative="t" stroked="t" coordsize="21600,21600">
            <v:fill on="f" color2="#FFFFFF" focus="0%"/>
            <v:stroke weight="1.25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line id="Arrow 6" o:spid="_x0000_s1090" style="position:absolute;left:0;margin-left:174pt;margin-top:105.2pt;height:55.45pt;width:80.25pt;rotation:0f;z-index:251706368;" o:ole="f" fillcolor="#FFFFFF" filled="f" o:preferrelative="t" stroked="t" coordsize="21600,21600">
            <v:fill on="f" color2="#FFFFFF" focus="0%"/>
            <v:stroke weight="1.25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shape id="Text Box 8" o:spid="_x0000_s1091" type="#_x0000_t202" style="position:absolute;left:0;margin-left:132.8pt;margin-top:123.45pt;height:29.95pt;width:59.9pt;rotation:0f;z-index:251684864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/>
                      <w:sz w:val="21"/>
                      <w:szCs w:val="16"/>
                      <w:lang w:val="en-US"/>
                    </w:rPr>
                  </w:pPr>
                  <w:r>
                    <w:rPr>
                      <w:rFonts w:hint="default"/>
                      <w:sz w:val="21"/>
                      <w:szCs w:val="16"/>
                      <w:lang w:val="en-US"/>
                    </w:rPr>
                    <w:t>Manage</w:t>
                  </w:r>
                </w:p>
                <w:p>
                  <w:pPr>
                    <w:jc w:val="center"/>
                    <w:rPr>
                      <w:rFonts w:hint="default"/>
                      <w:sz w:val="21"/>
                      <w:szCs w:val="16"/>
                      <w:lang w:val="en-US"/>
                    </w:rPr>
                  </w:pPr>
                  <w:r>
                    <w:rPr>
                      <w:rFonts w:hint="default"/>
                      <w:sz w:val="21"/>
                      <w:szCs w:val="16"/>
                      <w:lang w:val="en-US"/>
                    </w:rPr>
                    <w:t>Products</w:t>
                  </w:r>
                </w:p>
              </w:txbxContent>
            </v:textbox>
          </v:shap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shape id="Text Box 8" o:spid="_x0000_s1092" type="#_x0000_t202" style="position:absolute;left:0;margin-left:189.8pt;margin-top:26.75pt;height:47pt;width:59.9pt;rotation:0f;z-index:251674624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/>
                      <w:sz w:val="21"/>
                      <w:szCs w:val="16"/>
                      <w:lang w:val="en-US"/>
                    </w:rPr>
                  </w:pPr>
                  <w:r>
                    <w:rPr>
                      <w:rFonts w:hint="default"/>
                      <w:sz w:val="21"/>
                      <w:szCs w:val="16"/>
                      <w:lang w:val="en-US"/>
                    </w:rPr>
                    <w:t>Manage</w:t>
                  </w:r>
                </w:p>
                <w:p>
                  <w:pPr>
                    <w:jc w:val="center"/>
                    <w:rPr>
                      <w:rFonts w:hint="default"/>
                      <w:sz w:val="21"/>
                      <w:szCs w:val="16"/>
                      <w:lang w:val="en-US"/>
                    </w:rPr>
                  </w:pPr>
                  <w:r>
                    <w:rPr>
                      <w:rFonts w:hint="default"/>
                      <w:sz w:val="21"/>
                      <w:szCs w:val="16"/>
                      <w:lang w:val="en-US"/>
                    </w:rPr>
                    <w:t>User</w:t>
                  </w:r>
                </w:p>
                <w:p>
                  <w:pPr>
                    <w:jc w:val="center"/>
                    <w:rPr>
                      <w:rFonts w:hint="default"/>
                      <w:sz w:val="21"/>
                      <w:szCs w:val="16"/>
                      <w:lang w:val="en-US"/>
                    </w:rPr>
                  </w:pPr>
                  <w:r>
                    <w:rPr>
                      <w:rFonts w:hint="default"/>
                      <w:sz w:val="21"/>
                      <w:szCs w:val="16"/>
                      <w:lang w:val="en-US"/>
                    </w:rPr>
                    <w:t>Company</w:t>
                  </w:r>
                </w:p>
              </w:txbxContent>
            </v:textbox>
          </v:shap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line id="Line 7" o:spid="_x0000_s1093" style="position:absolute;left:0;margin-left:225pt;margin-top:184.85pt;height:0.05pt;width:68.95pt;rotation:0f;z-index:251705344;" o:ole="f" fillcolor="#FFFFFF" filled="f" o:preferrelative="t" stroked="t" coordsize="21600,21600">
            <v:fill on="f" color2="#FFFFFF" focus="0%"/>
            <v:stroke weight="1.25pt"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line id="Arrow 6" o:spid="_x0000_s1094" style="position:absolute;left:0;flip:y;margin-left:355.45pt;margin-top:11.8pt;height:46.15pt;width:46.5pt;rotation:0f;z-index:251694080;" o:ole="f" fillcolor="#FFFFFF" filled="f" o:preferrelative="t" stroked="t" coordsize="21600,21600">
            <v:fill on="f" color2="#FFFFFF" focus="0%"/>
            <v:stroke weight="1.25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line id="Line 7" o:spid="_x0000_s1095" style="position:absolute;left:0;margin-left:285pt;margin-top:61.1pt;height:0.05pt;width:68.95pt;rotation:0f;z-index:251692032;" o:ole="f" fillcolor="#FFFFFF" filled="f" o:preferrelative="t" stroked="t" coordsize="21600,21600">
            <v:fill on="f" color2="#FFFFFF" focus="0%"/>
            <v:stroke weight="1.25pt"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roundrect id="Rounded Rectangle 3" o:spid="_x0000_s1096" style="position:absolute;left:0;margin-left:285.8pt;margin-top:34pt;height:81.85pt;width:68.9pt;rotation:0f;z-index:251691008;" o:ole="f" fillcolor="#9CBEE0" filled="f" o:preferrelative="t" stroked="t" coordsize="21600,21600" arcsize="16.6666666666667%">
            <v:fill on="f" color2="#BBD5F0" focus="0%"/>
            <v:stroke weight="1.25pt"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/>
                      <w:sz w:val="22"/>
                      <w:szCs w:val="18"/>
                      <w:lang w:val="en-US"/>
                    </w:rPr>
                  </w:pPr>
                  <w:r>
                    <w:rPr>
                      <w:rFonts w:hint="default"/>
                      <w:sz w:val="22"/>
                      <w:szCs w:val="18"/>
                      <w:lang w:val="en-US"/>
                    </w:rPr>
                    <w:t>1.4</w:t>
                  </w:r>
                </w:p>
                <w:p>
                  <w:pPr>
                    <w:jc w:val="both"/>
                    <w:rPr>
                      <w:rFonts w:hint="default"/>
                      <w:sz w:val="20"/>
                      <w:szCs w:val="15"/>
                      <w:lang w:val="en-US"/>
                    </w:rPr>
                  </w:pPr>
                </w:p>
                <w:p>
                  <w:pPr>
                    <w:jc w:val="center"/>
                    <w:rPr>
                      <w:rFonts w:hint="default"/>
                      <w:sz w:val="24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0"/>
                      <w:lang w:val="en-US"/>
                    </w:rPr>
                    <w:t>View</w:t>
                  </w:r>
                </w:p>
                <w:p>
                  <w:pPr>
                    <w:jc w:val="center"/>
                    <w:rPr>
                      <w:rFonts w:hint="default"/>
                      <w:sz w:val="24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0"/>
                      <w:lang w:val="en-US"/>
                    </w:rPr>
                    <w:t>Delete</w:t>
                  </w:r>
                </w:p>
                <w:p>
                  <w:pPr>
                    <w:jc w:val="center"/>
                    <w:rPr>
                      <w:rFonts w:hint="default"/>
                      <w:sz w:val="24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0"/>
                      <w:lang w:val="en-US"/>
                    </w:rPr>
                    <w:t>Mails</w:t>
                  </w:r>
                </w:p>
              </w:txbxContent>
            </v:textbox>
          </v:roundrect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shape id="Text Box 8" o:spid="_x0000_s1097" type="#_x0000_t202" style="position:absolute;left:0;margin-left:52.55pt;margin-top:208.95pt;height:29.95pt;width:59.9pt;rotation:0f;z-index:251687936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/>
                      <w:sz w:val="21"/>
                      <w:szCs w:val="16"/>
                      <w:lang w:val="en-US"/>
                    </w:rPr>
                  </w:pPr>
                  <w:r>
                    <w:rPr>
                      <w:rFonts w:hint="default"/>
                      <w:sz w:val="21"/>
                      <w:szCs w:val="16"/>
                      <w:lang w:val="en-US"/>
                    </w:rPr>
                    <w:t>Delete</w:t>
                  </w:r>
                </w:p>
                <w:p>
                  <w:pPr>
                    <w:jc w:val="center"/>
                    <w:rPr>
                      <w:rFonts w:hint="default"/>
                      <w:sz w:val="21"/>
                      <w:szCs w:val="16"/>
                      <w:lang w:val="en-US"/>
                    </w:rPr>
                  </w:pPr>
                  <w:r>
                    <w:rPr>
                      <w:rFonts w:hint="default"/>
                      <w:sz w:val="21"/>
                      <w:szCs w:val="16"/>
                      <w:lang w:val="en-US"/>
                    </w:rPr>
                    <w:t>Products</w:t>
                  </w:r>
                </w:p>
                <w:p>
                  <w:pPr>
                    <w:jc w:val="center"/>
                    <w:rPr>
                      <w:rFonts w:hint="default"/>
                      <w:sz w:val="21"/>
                      <w:szCs w:val="16"/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line id="Arrow 6" o:spid="_x0000_s1098" style="position:absolute;left:0;flip:x;margin-left:56.25pt;margin-top:207.25pt;height:0.05pt;width:47.95pt;rotation:0f;z-index:251686912;" o:ole="f" fillcolor="#FFFFFF" filled="f" o:preferrelative="t" stroked="t" coordsize="21600,21600">
            <v:fill on="f" color2="#FFFFFF" focus="0%"/>
            <v:stroke weight="1.25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line id="Arrow 6" o:spid="_x0000_s1099" style="position:absolute;left:0;margin-left:57.7pt;margin-top:194.4pt;height:0.05pt;width:49.5pt;rotation:0f;z-index:251683840;" o:ole="f" fillcolor="#FFFFFF" filled="f" o:preferrelative="t" stroked="t" coordsize="21600,21600">
            <v:fill on="f" color2="#FFFFFF" focus="0%"/>
            <v:stroke weight="1.25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shape id="Text Box 8" o:spid="_x0000_s1100" type="#_x0000_t202" style="position:absolute;left:0;margin-left:50.3pt;margin-top:162.45pt;height:29.95pt;width:59.9pt;rotation:0f;z-index:251685888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/>
                      <w:sz w:val="21"/>
                      <w:szCs w:val="16"/>
                      <w:lang w:val="en-US"/>
                    </w:rPr>
                  </w:pPr>
                  <w:r>
                    <w:rPr>
                      <w:rFonts w:hint="default"/>
                      <w:sz w:val="21"/>
                      <w:szCs w:val="16"/>
                      <w:lang w:val="en-US"/>
                    </w:rPr>
                    <w:t>Get</w:t>
                  </w:r>
                </w:p>
                <w:p>
                  <w:pPr>
                    <w:jc w:val="center"/>
                    <w:rPr>
                      <w:rFonts w:hint="default"/>
                      <w:sz w:val="21"/>
                      <w:szCs w:val="16"/>
                      <w:lang w:val="en-US"/>
                    </w:rPr>
                  </w:pPr>
                  <w:r>
                    <w:rPr>
                      <w:rFonts w:hint="default"/>
                      <w:sz w:val="21"/>
                      <w:szCs w:val="16"/>
                      <w:lang w:val="en-US"/>
                    </w:rPr>
                    <w:t>Products</w:t>
                  </w:r>
                </w:p>
              </w:txbxContent>
            </v:textbox>
          </v:shap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group id="Group 20" o:spid="_x0000_s1101" style="position:absolute;left:0;margin-left:-29.85pt;margin-top:189.75pt;height:20.95pt;width:83.8pt;rotation:0f;z-index:251682816;" coordorigin="3027,1746" coordsize="1545,420">
            <o:lock v:ext="edit" position="f" selection="f" grouping="f" rotation="f" cropping="f" text="f" aspectratio="f"/>
            <v:line id="Line 9" o:spid="_x0000_s1102" style="position:absolute;left:3027;top:1748;height:1;width:1545;rotation:0f;" o:ole="f" fillcolor="#FFFFFF" filled="f" o:preferrelative="t" stroked="t" coordsize="21600,21600">
              <v:fill on="f" color2="#FFFFFF" focus="0%"/>
              <v:stroke weight="1.25pt" color="#000000" color2="#FFFFFF" miterlimit="2"/>
              <v:imagedata gain="65536f" blacklevel="0f" gamma="0"/>
              <o:lock v:ext="edit" position="f" selection="f" grouping="f" rotation="f" cropping="f" text="f" aspectratio="f"/>
            </v:line>
            <v:line id="Line 11" o:spid="_x0000_s1103" style="position:absolute;left:3041;top:1761;height:405;width:1;rotation:0f;" o:ole="f" fillcolor="#FFFFFF" filled="f" o:preferrelative="t" stroked="t" coordsize="21600,21600">
              <v:fill on="f" color2="#FFFFFF" focus="0%"/>
              <v:stroke weight="1.25pt" color="#000000" color2="#FFFFFF" miterlimit="2"/>
              <v:imagedata gain="65536f" blacklevel="0f" gamma="0"/>
              <o:lock v:ext="edit" position="f" selection="f" grouping="f" rotation="f" cropping="f" text="f" aspectratio="f"/>
            </v:line>
            <v:line id="Line 11" o:spid="_x0000_s1104" style="position:absolute;left:3461;top:1746;height:405;width:1;rotation:0f;" o:ole="f" fillcolor="#FFFFFF" filled="f" o:preferrelative="t" stroked="t" coordsize="21600,21600">
              <v:fill on="f" color2="#FFFFFF" focus="0%"/>
              <v:stroke weight="1.25pt" color="#000000" color2="#FFFFFF" miterlimit="2"/>
              <v:imagedata gain="65536f" blacklevel="0f" gamma="0"/>
              <o:lock v:ext="edit" position="f" selection="f" grouping="f" rotation="f" cropping="f" text="f" aspectratio="f"/>
            </v:line>
            <v:shape id="Text Box 13" o:spid="_x0000_s1105" type="#_x0000_t202" style="position:absolute;left:3612;top:1748;height:405;width:824;rotation:0f;" o:ole="f" fillcolor="#FFFFFF" filled="f" o:preferrelative="t" stroked="f" coordorigin="0,0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default"/>
                        <w:sz w:val="21"/>
                        <w:szCs w:val="16"/>
                        <w:lang w:val="en-US"/>
                      </w:rPr>
                    </w:pPr>
                    <w:r>
                      <w:rPr>
                        <w:rFonts w:hint="default"/>
                        <w:sz w:val="21"/>
                        <w:szCs w:val="16"/>
                        <w:lang w:val="en-US"/>
                      </w:rPr>
                      <w:t>Products</w:t>
                    </w:r>
                  </w:p>
                </w:txbxContent>
              </v:textbox>
            </v:shape>
            <v:line id="Line 9" o:spid="_x0000_s1106" style="position:absolute;left:3027;top:2138;height:1;width:1545;rotation:0f;" o:ole="f" fillcolor="#FFFFFF" filled="f" o:preferrelative="t" stroked="t" coordsize="21600,21600">
              <v:fill on="f" color2="#FFFFFF" focus="0%"/>
              <v:stroke weight="1.25pt" color="#000000" color2="#FFFFFF" miterlimit="2"/>
              <v:imagedata gain="65536f" blacklevel="0f" gamma="0"/>
              <o:lock v:ext="edit" position="f" selection="f" grouping="f" rotation="f" cropping="f" text="f" aspectratio="f"/>
            </v:line>
          </v:group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shape id="Text Box 8" o:spid="_x0000_s1107" type="#_x0000_t202" style="position:absolute;left:0;margin-left:135.8pt;margin-top:122.7pt;height:29.95pt;width:59.9pt;rotation:0f;z-index:251681792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/>
                      <w:sz w:val="21"/>
                      <w:szCs w:val="16"/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line id="Line 7" o:spid="_x0000_s1108" style="position:absolute;left:0;margin-left:106.5pt;margin-top:189.35pt;height:0.05pt;width:68.95pt;rotation:0f;z-index:251680768;" o:ole="f" fillcolor="#FFFFFF" filled="f" o:preferrelative="t" stroked="t" coordsize="21600,21600">
            <v:fill on="f" color2="#FFFFFF" focus="0%"/>
            <v:stroke weight="1.25pt"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line id="Line 7" o:spid="_x0000_s1109" style="position:absolute;left:0;margin-left:105.75pt;margin-top:61.1pt;height:0.05pt;width:68.95pt;rotation:0f;z-index:251664384;" o:ole="f" fillcolor="#FFFFFF" filled="f" o:preferrelative="t" stroked="t" coordsize="21600,21600">
            <v:fill on="f" color2="#FFFFFF" focus="0%"/>
            <v:stroke weight="1.25pt"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roundrect id="Rounded Rectangle 3" o:spid="_x0000_s1110" style="position:absolute;left:0;margin-left:106.55pt;margin-top:162.25pt;height:81.85pt;width:68.9pt;rotation:0f;z-index:251679744;" o:ole="f" fillcolor="#9CBEE0" filled="f" o:preferrelative="t" stroked="t" coordsize="21600,21600" arcsize="16.6666666666667%">
            <v:fill on="f" color2="#BBD5F0" focus="0%"/>
            <v:stroke weight="1.25pt"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/>
                      <w:sz w:val="24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0"/>
                      <w:lang w:val="en-US"/>
                    </w:rPr>
                    <w:t>1.3</w:t>
                  </w:r>
                </w:p>
                <w:p>
                  <w:pPr>
                    <w:jc w:val="both"/>
                    <w:rPr>
                      <w:rFonts w:hint="default"/>
                      <w:sz w:val="24"/>
                      <w:szCs w:val="20"/>
                      <w:lang w:val="en-US"/>
                    </w:rPr>
                  </w:pPr>
                </w:p>
                <w:p>
                  <w:pPr>
                    <w:jc w:val="center"/>
                    <w:rPr>
                      <w:rFonts w:hint="default"/>
                      <w:sz w:val="24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0"/>
                      <w:lang w:val="en-US"/>
                    </w:rPr>
                    <w:t>View</w:t>
                  </w:r>
                </w:p>
                <w:p>
                  <w:pPr>
                    <w:jc w:val="center"/>
                    <w:rPr>
                      <w:rFonts w:hint="default"/>
                      <w:sz w:val="24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0"/>
                      <w:lang w:val="en-US"/>
                    </w:rPr>
                    <w:t>Delete</w:t>
                  </w:r>
                </w:p>
                <w:p>
                  <w:pPr>
                    <w:jc w:val="center"/>
                    <w:rPr>
                      <w:rFonts w:hint="default"/>
                      <w:sz w:val="24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0"/>
                      <w:lang w:val="en-US"/>
                    </w:rPr>
                    <w:t>Products</w:t>
                  </w:r>
                </w:p>
              </w:txbxContent>
            </v:textbox>
          </v:roundrect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line id="Arrow 6" o:spid="_x0000_s1111" style="position:absolute;left:0;flip:x;margin-left:140.85pt;margin-top:116.55pt;height:44.55pt;width:0.05pt;rotation:0f;z-index:251678720;" o:ole="f" fillcolor="#FFFFFF" filled="f" o:preferrelative="t" stroked="t" coordsize="21600,21600">
            <v:fill on="f" color2="#FFFFFF" focus="0%"/>
            <v:stroke weight="1.25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line id="Arrow 6" o:spid="_x0000_s1112" style="position:absolute;left:0;flip:y;margin-left:173.95pt;margin-top:10.15pt;height:37.3pt;width:69pt;rotation:0f;z-index:251670528;" o:ole="f" fillcolor="#FFFFFF" filled="f" o:preferrelative="t" stroked="t" coordsize="21600,21600">
            <v:fill on="f" color2="#FFFFFF" focus="0%"/>
            <v:stroke weight="1.25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line id="Arrow 6" o:spid="_x0000_s1113" style="position:absolute;left:0;flip:x;margin-left:56.25pt;margin-top:85.75pt;height:0.05pt;width:47.95pt;rotation:0f;z-index:251661312;" o:ole="f" fillcolor="#FFFFFF" filled="f" o:preferrelative="t" stroked="t" coordsize="21600,21600">
            <v:fill on="f" color2="#FFFFFF" focus="0%"/>
            <v:stroke weight="1.25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roundrect id="Rounded Rectangle 3" o:spid="_x0000_s1114" style="position:absolute;left:0;margin-left:105.05pt;margin-top:34.75pt;height:81.85pt;width:68.9pt;rotation:0f;z-index:251663360;" o:ole="f" fillcolor="#9CBEE0" filled="f" o:preferrelative="t" stroked="t" coordsize="21600,21600" arcsize="16.6666666666667%">
            <v:fill on="f" color2="#BBD5F0" focus="0%"/>
            <v:stroke weight="1.25pt"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/>
                      <w:sz w:val="24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0"/>
                      <w:lang w:val="en-US"/>
                    </w:rPr>
                    <w:t>1.1</w:t>
                  </w:r>
                </w:p>
                <w:p>
                  <w:pPr>
                    <w:jc w:val="center"/>
                    <w:rPr>
                      <w:rFonts w:hint="default"/>
                      <w:sz w:val="28"/>
                      <w:szCs w:val="21"/>
                      <w:lang w:val="en-US"/>
                    </w:rPr>
                  </w:pPr>
                </w:p>
                <w:p>
                  <w:pPr>
                    <w:jc w:val="center"/>
                    <w:rPr>
                      <w:rFonts w:hint="default"/>
                      <w:sz w:val="28"/>
                      <w:szCs w:val="21"/>
                      <w:lang w:val="en-US"/>
                    </w:rPr>
                  </w:pPr>
                  <w:r>
                    <w:rPr>
                      <w:rFonts w:hint="default"/>
                      <w:sz w:val="28"/>
                      <w:szCs w:val="21"/>
                      <w:lang w:val="en-US"/>
                    </w:rPr>
                    <w:t>Sign</w:t>
                  </w:r>
                </w:p>
                <w:p>
                  <w:pPr>
                    <w:jc w:val="center"/>
                    <w:rPr>
                      <w:rFonts w:hint="default"/>
                      <w:sz w:val="28"/>
                      <w:szCs w:val="21"/>
                      <w:lang w:val="en-US"/>
                    </w:rPr>
                  </w:pPr>
                  <w:r>
                    <w:rPr>
                      <w:rFonts w:hint="default"/>
                      <w:sz w:val="28"/>
                      <w:szCs w:val="21"/>
                      <w:lang w:val="en-US"/>
                    </w:rPr>
                    <w:t>In</w:t>
                  </w:r>
                </w:p>
                <w:p>
                  <w:pPr>
                    <w:jc w:val="center"/>
                    <w:rPr>
                      <w:rFonts w:hint="default"/>
                      <w:sz w:val="40"/>
                      <w:szCs w:val="28"/>
                      <w:lang w:val="en-US"/>
                    </w:rPr>
                  </w:pPr>
                </w:p>
              </w:txbxContent>
            </v:textbox>
          </v:roundrect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shape id="Text Box 8" o:spid="_x0000_s1115" type="#_x0000_t202" style="position:absolute;left:0;margin-left:53.3pt;margin-top:84.1pt;height:31.7pt;width:59.9pt;rotation:0f;z-index:251662336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/>
                      <w:sz w:val="20"/>
                      <w:szCs w:val="15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15"/>
                      <w:lang w:val="en-US"/>
                    </w:rPr>
                    <w:t>Signin</w:t>
                  </w:r>
                </w:p>
                <w:p>
                  <w:pPr>
                    <w:jc w:val="center"/>
                    <w:rPr>
                      <w:rFonts w:hint="default"/>
                      <w:sz w:val="20"/>
                      <w:szCs w:val="15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15"/>
                      <w:lang w:val="en-US"/>
                    </w:rPr>
                    <w:t>Failure</w:t>
                  </w:r>
                </w:p>
              </w:txbxContent>
            </v:textbox>
          </v:shap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shape id="Text Box 8" o:spid="_x0000_s1116" type="#_x0000_t202" style="position:absolute;left:0;margin-left:49.55pt;margin-top:28.6pt;height:31.7pt;width:59.9pt;rotation:0f;z-index:251660288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/>
                      <w:sz w:val="20"/>
                      <w:szCs w:val="15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15"/>
                      <w:lang w:val="en-US"/>
                    </w:rPr>
                    <w:t>Username/</w:t>
                  </w:r>
                </w:p>
                <w:p>
                  <w:pPr>
                    <w:jc w:val="center"/>
                    <w:rPr>
                      <w:rFonts w:hint="default"/>
                      <w:sz w:val="20"/>
                      <w:szCs w:val="15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15"/>
                      <w:lang w:val="en-US"/>
                    </w:rPr>
                    <w:t>password</w:t>
                  </w:r>
                </w:p>
                <w:p>
                  <w:pPr>
                    <w:jc w:val="center"/>
                    <w:rPr>
                      <w:rFonts w:hint="default"/>
                      <w:sz w:val="20"/>
                      <w:szCs w:val="15"/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line id="Arrow 6" o:spid="_x0000_s1117" style="position:absolute;left:0;margin-left:55.45pt;margin-top:61.65pt;height:0.05pt;width:49.5pt;rotation:0f;z-index:251659264;" o:ole="f" fillcolor="#FFFFFF" filled="f" o:preferrelative="t" stroked="t" coordsize="21600,21600">
            <v:fill on="f" color2="#FFFFFF" focus="0%"/>
            <v:stroke weight="1.25pt" color="#000000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rect id="Rectangle 1" o:spid="_x0000_s1118" style="position:absolute;left:0;margin-left:0.2pt;margin-top:48.3pt;height:50.9pt;width:54.55pt;rotation:0f;z-index:251658240;" o:ole="f" fillcolor="#9CBEE0" filled="f" o:preferrelative="t" stroked="t" coordsize="21600,21600">
            <v:fill on="f" color2="#BBD5F0" focus="0%"/>
            <v:stroke weight="1.25pt"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hint="default"/>
                      <w:sz w:val="24"/>
                      <w:szCs w:val="20"/>
                      <w:lang w:val="en-US"/>
                    </w:rPr>
                  </w:pPr>
                </w:p>
                <w:p>
                  <w:pPr>
                    <w:jc w:val="center"/>
                    <w:rPr>
                      <w:rFonts w:hint="default"/>
                      <w:sz w:val="24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0"/>
                      <w:lang w:val="en-US"/>
                    </w:rPr>
                    <w:t>Admin</w:t>
                  </w:r>
                </w:p>
              </w:txbxContent>
            </v:textbox>
          </v:rect>
        </w:pict>
      </w:r>
    </w:p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annotation subject"/>
    <w:lsdException w:unhideWhenUsed="0" w:uiPriority="0" w:name="Balloon Text"/>
  </w:latentStyles>
  <w:style w:type="paragraph" w:default="1" w:styleId="1">
    <w:name w:val="Normal"/>
    <w:uiPriority w:val="0"/>
    <w:pPr>
      <w:widowControl w:val="0"/>
      <w:jc w:val="left"/>
    </w:pPr>
    <w:rPr>
      <w:rFonts w:ascii="Times New Roman" w:hAnsi="Times New Roman" w:eastAsia="SimSun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  <w:uiPriority w:val="0"/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Office_9.1.0.4746_{F1E327BC-269C-435d-A152-05C5408002CA}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2010-05-06T13:11:00Z</dcterms:created>
  <dc:creator>Divyesh</dc:creator>
  <cp:lastModifiedBy>Divyesh</cp:lastModifiedBy>
  <dcterms:modified xsi:type="dcterms:W3CDTF">2015-09-21T09:57:14Z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